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395"/>
        <w:gridCol w:w="1001"/>
      </w:tblGrid>
      <w:tr w:rsidR="002E64AE" w:rsidRPr="003B4FC9" w:rsidTr="00B93818">
        <w:trPr>
          <w:trHeight w:val="274"/>
          <w:jc w:val="center"/>
        </w:trPr>
        <w:tc>
          <w:tcPr>
            <w:tcW w:w="82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E64AE" w:rsidRPr="002E64AE" w:rsidRDefault="002E64AE" w:rsidP="002E64AE">
            <w:pPr>
              <w:rPr>
                <w:rFonts w:ascii="宋体" w:hAnsi="宋体"/>
              </w:rPr>
            </w:pPr>
          </w:p>
        </w:tc>
      </w:tr>
      <w:tr w:rsidR="002E64AE" w:rsidRPr="003B4FC9" w:rsidTr="00B93818">
        <w:trPr>
          <w:trHeight w:val="4176"/>
          <w:jc w:val="center"/>
        </w:trPr>
        <w:tc>
          <w:tcPr>
            <w:tcW w:w="82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E64AE" w:rsidRDefault="003E281D" w:rsidP="002E64AE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1811020</wp:posOffset>
                  </wp:positionH>
                  <wp:positionV relativeFrom="paragraph">
                    <wp:posOffset>900430</wp:posOffset>
                  </wp:positionV>
                  <wp:extent cx="1456690" cy="1432560"/>
                  <wp:effectExtent l="0" t="0" r="0" b="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handong_University_of_Science_and_Technology_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690" cy="143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E64AE" w:rsidRPr="003B4FC9" w:rsidTr="00B93818">
        <w:trPr>
          <w:trHeight w:val="4945"/>
          <w:jc w:val="center"/>
        </w:trPr>
        <w:tc>
          <w:tcPr>
            <w:tcW w:w="82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E64AE" w:rsidRPr="002E64AE" w:rsidRDefault="00EC5CB3" w:rsidP="002E64AE">
            <w:pPr>
              <w:jc w:val="center"/>
              <w:rPr>
                <w:noProof/>
                <w:sz w:val="52"/>
                <w:szCs w:val="52"/>
              </w:rPr>
            </w:pPr>
            <w:r>
              <w:rPr>
                <w:rFonts w:hint="eastAsia"/>
                <w:noProof/>
                <w:sz w:val="52"/>
                <w:szCs w:val="52"/>
              </w:rPr>
              <w:t>D</w:t>
            </w:r>
            <w:r>
              <w:rPr>
                <w:noProof/>
                <w:sz w:val="52"/>
                <w:szCs w:val="52"/>
              </w:rPr>
              <w:t>ocker</w:t>
            </w:r>
            <w:r>
              <w:rPr>
                <w:rFonts w:hint="eastAsia"/>
                <w:noProof/>
                <w:sz w:val="52"/>
                <w:szCs w:val="52"/>
              </w:rPr>
              <w:t>课程设计</w:t>
            </w:r>
          </w:p>
        </w:tc>
      </w:tr>
      <w:tr w:rsidR="003E281D" w:rsidRPr="003B4FC9" w:rsidTr="00B93818">
        <w:trPr>
          <w:trHeight w:val="313"/>
          <w:jc w:val="center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:rsidR="003E281D" w:rsidRPr="00E72AE4" w:rsidRDefault="003E281D" w:rsidP="00E72AE4">
            <w:pPr>
              <w:jc w:val="right"/>
              <w:rPr>
                <w:rFonts w:ascii="宋体" w:hAnsi="宋体"/>
                <w:sz w:val="36"/>
                <w:szCs w:val="36"/>
              </w:rPr>
            </w:pPr>
            <w:r w:rsidRPr="00E72AE4">
              <w:rPr>
                <w:rFonts w:ascii="宋体" w:hAnsi="宋体" w:hint="eastAsia"/>
                <w:sz w:val="36"/>
                <w:szCs w:val="36"/>
              </w:rPr>
              <w:t>课程名称</w:t>
            </w:r>
            <w:r w:rsidR="00D40357">
              <w:rPr>
                <w:rFonts w:ascii="宋体" w:hAnsi="宋体" w:hint="eastAsia"/>
                <w:sz w:val="36"/>
                <w:szCs w:val="36"/>
              </w:rPr>
              <w:t>: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3E281D" w:rsidRPr="003E281D" w:rsidRDefault="00EC5CB3" w:rsidP="003E281D">
            <w:pPr>
              <w:jc w:val="center"/>
              <w:rPr>
                <w:rFonts w:ascii="宋体" w:hAnsi="宋体"/>
                <w:sz w:val="36"/>
                <w:szCs w:val="36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Docker课程设计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3E281D" w:rsidRPr="003E281D" w:rsidRDefault="003E281D" w:rsidP="003E281D">
            <w:pPr>
              <w:jc w:val="center"/>
              <w:rPr>
                <w:rFonts w:ascii="宋体" w:hAnsi="宋体"/>
                <w:sz w:val="36"/>
                <w:szCs w:val="36"/>
              </w:rPr>
            </w:pPr>
          </w:p>
        </w:tc>
      </w:tr>
      <w:tr w:rsidR="003E281D" w:rsidRPr="003B4FC9" w:rsidTr="00B93818">
        <w:trPr>
          <w:trHeight w:val="310"/>
          <w:jc w:val="center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:rsidR="003E281D" w:rsidRPr="00E72AE4" w:rsidRDefault="003E281D" w:rsidP="00E72AE4">
            <w:pPr>
              <w:jc w:val="right"/>
              <w:rPr>
                <w:rFonts w:ascii="宋体" w:hAnsi="宋体"/>
                <w:sz w:val="36"/>
                <w:szCs w:val="36"/>
              </w:rPr>
            </w:pPr>
            <w:r w:rsidRPr="00E72AE4">
              <w:rPr>
                <w:rFonts w:ascii="宋体" w:hAnsi="宋体" w:hint="eastAsia"/>
                <w:sz w:val="36"/>
                <w:szCs w:val="36"/>
              </w:rPr>
              <w:t>学生姓名</w:t>
            </w:r>
            <w:r w:rsidR="00D40357">
              <w:rPr>
                <w:rFonts w:ascii="宋体" w:hAnsi="宋体" w:hint="eastAsia"/>
                <w:sz w:val="36"/>
                <w:szCs w:val="36"/>
              </w:rPr>
              <w:t>: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3E281D" w:rsidRPr="00E72AE4" w:rsidRDefault="003E281D" w:rsidP="003E281D">
            <w:pPr>
              <w:jc w:val="center"/>
              <w:rPr>
                <w:rFonts w:ascii="宋体" w:hAnsi="宋体"/>
                <w:sz w:val="36"/>
                <w:szCs w:val="36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张文斌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3E281D" w:rsidRPr="00E72AE4" w:rsidRDefault="003E281D" w:rsidP="003E281D">
            <w:pPr>
              <w:jc w:val="center"/>
              <w:rPr>
                <w:rFonts w:ascii="宋体" w:hAnsi="宋体"/>
                <w:sz w:val="36"/>
                <w:szCs w:val="36"/>
              </w:rPr>
            </w:pPr>
          </w:p>
        </w:tc>
      </w:tr>
      <w:tr w:rsidR="003E281D" w:rsidRPr="003B4FC9" w:rsidTr="00B93818">
        <w:trPr>
          <w:trHeight w:val="310"/>
          <w:jc w:val="center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:rsidR="003E281D" w:rsidRPr="00E72AE4" w:rsidRDefault="003E281D" w:rsidP="00E72AE4">
            <w:pPr>
              <w:jc w:val="right"/>
              <w:rPr>
                <w:rFonts w:ascii="宋体" w:hAnsi="宋体"/>
                <w:sz w:val="36"/>
                <w:szCs w:val="36"/>
              </w:rPr>
            </w:pPr>
            <w:r w:rsidRPr="00E72AE4">
              <w:rPr>
                <w:rFonts w:ascii="宋体" w:hAnsi="宋体" w:hint="eastAsia"/>
                <w:sz w:val="36"/>
                <w:szCs w:val="36"/>
              </w:rPr>
              <w:t>专业班级</w:t>
            </w:r>
            <w:r w:rsidR="00D40357">
              <w:rPr>
                <w:rFonts w:ascii="宋体" w:hAnsi="宋体" w:hint="eastAsia"/>
                <w:sz w:val="36"/>
                <w:szCs w:val="36"/>
              </w:rPr>
              <w:t>: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3E281D" w:rsidRPr="00E72AE4" w:rsidRDefault="003E281D" w:rsidP="003E281D">
            <w:pPr>
              <w:jc w:val="center"/>
              <w:rPr>
                <w:rFonts w:ascii="宋体" w:hAnsi="宋体"/>
                <w:sz w:val="36"/>
                <w:szCs w:val="36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计算机16-1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3E281D" w:rsidRPr="00E72AE4" w:rsidRDefault="003E281D" w:rsidP="003E281D">
            <w:pPr>
              <w:jc w:val="center"/>
              <w:rPr>
                <w:rFonts w:ascii="宋体" w:hAnsi="宋体"/>
                <w:sz w:val="36"/>
                <w:szCs w:val="36"/>
              </w:rPr>
            </w:pPr>
          </w:p>
        </w:tc>
      </w:tr>
      <w:tr w:rsidR="002E64AE" w:rsidRPr="003B4FC9" w:rsidTr="00B93818">
        <w:trPr>
          <w:trHeight w:val="1343"/>
          <w:jc w:val="center"/>
        </w:trPr>
        <w:tc>
          <w:tcPr>
            <w:tcW w:w="82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E64AE" w:rsidRDefault="002E64AE" w:rsidP="00E72AE4">
            <w:pPr>
              <w:jc w:val="right"/>
              <w:rPr>
                <w:rFonts w:ascii="宋体" w:hAnsi="宋体"/>
                <w:sz w:val="36"/>
                <w:szCs w:val="36"/>
              </w:rPr>
            </w:pPr>
          </w:p>
          <w:p w:rsidR="002E64AE" w:rsidRDefault="002E64AE" w:rsidP="00006553">
            <w:pPr>
              <w:rPr>
                <w:rFonts w:ascii="宋体" w:hAnsi="宋体"/>
                <w:sz w:val="36"/>
                <w:szCs w:val="36"/>
              </w:rPr>
            </w:pPr>
          </w:p>
        </w:tc>
      </w:tr>
      <w:tr w:rsidR="00687712" w:rsidRPr="003B4FC9" w:rsidTr="00B93818">
        <w:trPr>
          <w:trHeight w:val="123"/>
          <w:jc w:val="center"/>
        </w:trPr>
        <w:tc>
          <w:tcPr>
            <w:tcW w:w="82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7712" w:rsidRDefault="00687712" w:rsidP="00687712">
            <w:pPr>
              <w:jc w:val="center"/>
              <w:rPr>
                <w:color w:val="000000"/>
                <w:sz w:val="30"/>
              </w:rPr>
            </w:pPr>
            <w:r>
              <w:rPr>
                <w:rFonts w:hint="eastAsia"/>
                <w:color w:val="000000"/>
                <w:sz w:val="30"/>
              </w:rPr>
              <w:t>2019</w:t>
            </w:r>
            <w:r>
              <w:rPr>
                <w:rFonts w:hint="eastAsia"/>
                <w:color w:val="000000"/>
                <w:sz w:val="30"/>
              </w:rPr>
              <w:t>年</w:t>
            </w:r>
            <w:r>
              <w:rPr>
                <w:rFonts w:hint="eastAsia"/>
                <w:color w:val="000000"/>
                <w:sz w:val="30"/>
              </w:rPr>
              <w:t>6</w:t>
            </w:r>
            <w:r>
              <w:rPr>
                <w:rFonts w:hint="eastAsia"/>
                <w:color w:val="000000"/>
                <w:sz w:val="30"/>
              </w:rPr>
              <w:t>月</w:t>
            </w:r>
            <w:r>
              <w:rPr>
                <w:rFonts w:hint="eastAsia"/>
                <w:color w:val="000000"/>
                <w:sz w:val="30"/>
              </w:rPr>
              <w:t>26</w:t>
            </w:r>
            <w:r>
              <w:rPr>
                <w:rFonts w:hint="eastAsia"/>
                <w:color w:val="000000"/>
                <w:sz w:val="30"/>
              </w:rPr>
              <w:t>日</w:t>
            </w:r>
          </w:p>
        </w:tc>
      </w:tr>
    </w:tbl>
    <w:p w:rsidR="00A763F2" w:rsidRPr="003B4FC9" w:rsidRDefault="00A763F2">
      <w:pPr>
        <w:widowControl/>
        <w:jc w:val="left"/>
        <w:rPr>
          <w:rFonts w:ascii="宋体" w:hAnsi="宋体"/>
        </w:rPr>
      </w:pPr>
      <w:r w:rsidRPr="003B4FC9">
        <w:rPr>
          <w:rFonts w:ascii="宋体" w:hAnsi="宋体"/>
        </w:rPr>
        <w:br w:type="page"/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1"/>
          <w:lang w:val="zh-CN"/>
        </w:rPr>
        <w:id w:val="-1739396013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A763F2" w:rsidRPr="003B4FC9" w:rsidRDefault="00A763F2">
          <w:pPr>
            <w:pStyle w:val="TOC"/>
            <w:rPr>
              <w:rFonts w:ascii="宋体" w:eastAsia="宋体" w:hAnsi="宋体"/>
              <w:color w:val="auto"/>
            </w:rPr>
          </w:pPr>
          <w:r w:rsidRPr="003B4FC9">
            <w:rPr>
              <w:rFonts w:ascii="宋体" w:eastAsia="宋体" w:hAnsi="宋体"/>
              <w:color w:val="auto"/>
              <w:lang w:val="zh-CN"/>
            </w:rPr>
            <w:t>目录</w:t>
          </w:r>
        </w:p>
        <w:p w:rsidR="00A535AE" w:rsidRDefault="00A763F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r w:rsidRPr="003B4FC9">
            <w:rPr>
              <w:rFonts w:ascii="宋体" w:hAnsi="宋体"/>
            </w:rPr>
            <w:fldChar w:fldCharType="begin"/>
          </w:r>
          <w:r w:rsidRPr="003B4FC9">
            <w:rPr>
              <w:rFonts w:ascii="宋体" w:hAnsi="宋体"/>
            </w:rPr>
            <w:instrText xml:space="preserve"> TOC \o "1-3" \h \z \u </w:instrText>
          </w:r>
          <w:r w:rsidRPr="003B4FC9">
            <w:rPr>
              <w:rFonts w:ascii="宋体" w:hAnsi="宋体"/>
            </w:rPr>
            <w:fldChar w:fldCharType="separate"/>
          </w:r>
          <w:hyperlink w:anchor="_Toc12469495" w:history="1">
            <w:r w:rsidR="00A535AE" w:rsidRPr="00E120B6">
              <w:rPr>
                <w:rStyle w:val="a4"/>
                <w:noProof/>
              </w:rPr>
              <w:t xml:space="preserve">1 </w:t>
            </w:r>
            <w:r w:rsidR="00A535AE" w:rsidRPr="00E120B6">
              <w:rPr>
                <w:rStyle w:val="a4"/>
                <w:noProof/>
              </w:rPr>
              <w:t>标题</w:t>
            </w:r>
            <w:r w:rsidR="00A535AE" w:rsidRPr="00E120B6">
              <w:rPr>
                <w:rStyle w:val="a4"/>
                <w:noProof/>
              </w:rPr>
              <w:t>1</w:t>
            </w:r>
            <w:r w:rsidR="00A535AE">
              <w:rPr>
                <w:noProof/>
                <w:webHidden/>
              </w:rPr>
              <w:tab/>
            </w:r>
            <w:r w:rsidR="00A535AE">
              <w:rPr>
                <w:noProof/>
                <w:webHidden/>
              </w:rPr>
              <w:fldChar w:fldCharType="begin"/>
            </w:r>
            <w:r w:rsidR="00A535AE">
              <w:rPr>
                <w:noProof/>
                <w:webHidden/>
              </w:rPr>
              <w:instrText xml:space="preserve"> PAGEREF _Toc12469495 \h </w:instrText>
            </w:r>
            <w:r w:rsidR="00A535AE">
              <w:rPr>
                <w:noProof/>
                <w:webHidden/>
              </w:rPr>
            </w:r>
            <w:r w:rsidR="00A535AE">
              <w:rPr>
                <w:noProof/>
                <w:webHidden/>
              </w:rPr>
              <w:fldChar w:fldCharType="separate"/>
            </w:r>
            <w:r w:rsidR="00EC5CB3">
              <w:rPr>
                <w:noProof/>
                <w:webHidden/>
              </w:rPr>
              <w:t>1</w:t>
            </w:r>
            <w:r w:rsidR="00A535AE">
              <w:rPr>
                <w:noProof/>
                <w:webHidden/>
              </w:rPr>
              <w:fldChar w:fldCharType="end"/>
            </w:r>
          </w:hyperlink>
        </w:p>
        <w:p w:rsidR="00A535AE" w:rsidRDefault="00F132D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469496" w:history="1">
            <w:r w:rsidR="00A535AE" w:rsidRPr="00E120B6">
              <w:rPr>
                <w:rStyle w:val="a4"/>
                <w:noProof/>
              </w:rPr>
              <w:t>1.1 标题2</w:t>
            </w:r>
            <w:r w:rsidR="00A535AE">
              <w:rPr>
                <w:noProof/>
                <w:webHidden/>
              </w:rPr>
              <w:tab/>
            </w:r>
            <w:r w:rsidR="00A535AE">
              <w:rPr>
                <w:noProof/>
                <w:webHidden/>
              </w:rPr>
              <w:fldChar w:fldCharType="begin"/>
            </w:r>
            <w:r w:rsidR="00A535AE">
              <w:rPr>
                <w:noProof/>
                <w:webHidden/>
              </w:rPr>
              <w:instrText xml:space="preserve"> PAGEREF _Toc12469496 \h </w:instrText>
            </w:r>
            <w:r w:rsidR="00A535AE">
              <w:rPr>
                <w:noProof/>
                <w:webHidden/>
              </w:rPr>
            </w:r>
            <w:r w:rsidR="00A535AE">
              <w:rPr>
                <w:noProof/>
                <w:webHidden/>
              </w:rPr>
              <w:fldChar w:fldCharType="separate"/>
            </w:r>
            <w:r w:rsidR="00EC5CB3">
              <w:rPr>
                <w:noProof/>
                <w:webHidden/>
              </w:rPr>
              <w:t>1</w:t>
            </w:r>
            <w:r w:rsidR="00A535AE">
              <w:rPr>
                <w:noProof/>
                <w:webHidden/>
              </w:rPr>
              <w:fldChar w:fldCharType="end"/>
            </w:r>
          </w:hyperlink>
        </w:p>
        <w:p w:rsidR="00A535AE" w:rsidRDefault="00F132D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469497" w:history="1">
            <w:r w:rsidR="00A535AE" w:rsidRPr="00E120B6">
              <w:rPr>
                <w:rStyle w:val="a4"/>
                <w:noProof/>
              </w:rPr>
              <w:t>1.1.1 标题3</w:t>
            </w:r>
            <w:r w:rsidR="00A535AE">
              <w:rPr>
                <w:noProof/>
                <w:webHidden/>
              </w:rPr>
              <w:tab/>
            </w:r>
            <w:r w:rsidR="00A535AE">
              <w:rPr>
                <w:noProof/>
                <w:webHidden/>
              </w:rPr>
              <w:fldChar w:fldCharType="begin"/>
            </w:r>
            <w:r w:rsidR="00A535AE">
              <w:rPr>
                <w:noProof/>
                <w:webHidden/>
              </w:rPr>
              <w:instrText xml:space="preserve"> PAGEREF _Toc12469497 \h </w:instrText>
            </w:r>
            <w:r w:rsidR="00A535AE">
              <w:rPr>
                <w:noProof/>
                <w:webHidden/>
              </w:rPr>
            </w:r>
            <w:r w:rsidR="00A535AE">
              <w:rPr>
                <w:noProof/>
                <w:webHidden/>
              </w:rPr>
              <w:fldChar w:fldCharType="separate"/>
            </w:r>
            <w:r w:rsidR="00EC5CB3">
              <w:rPr>
                <w:noProof/>
                <w:webHidden/>
              </w:rPr>
              <w:t>1</w:t>
            </w:r>
            <w:r w:rsidR="00A535AE">
              <w:rPr>
                <w:noProof/>
                <w:webHidden/>
              </w:rPr>
              <w:fldChar w:fldCharType="end"/>
            </w:r>
          </w:hyperlink>
        </w:p>
        <w:p w:rsidR="00A535AE" w:rsidRDefault="00F132D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2469498" w:history="1">
            <w:r w:rsidR="00A535AE" w:rsidRPr="00E120B6">
              <w:rPr>
                <w:rStyle w:val="a4"/>
                <w:rFonts w:ascii="宋体" w:hAnsi="宋体"/>
                <w:noProof/>
              </w:rPr>
              <w:t>2 标题1</w:t>
            </w:r>
            <w:r w:rsidR="00A535AE">
              <w:rPr>
                <w:noProof/>
                <w:webHidden/>
              </w:rPr>
              <w:tab/>
            </w:r>
            <w:r w:rsidR="00A535AE">
              <w:rPr>
                <w:noProof/>
                <w:webHidden/>
              </w:rPr>
              <w:fldChar w:fldCharType="begin"/>
            </w:r>
            <w:r w:rsidR="00A535AE">
              <w:rPr>
                <w:noProof/>
                <w:webHidden/>
              </w:rPr>
              <w:instrText xml:space="preserve"> PAGEREF _Toc12469498 \h </w:instrText>
            </w:r>
            <w:r w:rsidR="00A535AE">
              <w:rPr>
                <w:noProof/>
                <w:webHidden/>
              </w:rPr>
            </w:r>
            <w:r w:rsidR="00A535AE">
              <w:rPr>
                <w:noProof/>
                <w:webHidden/>
              </w:rPr>
              <w:fldChar w:fldCharType="separate"/>
            </w:r>
            <w:r w:rsidR="00EC5CB3">
              <w:rPr>
                <w:noProof/>
                <w:webHidden/>
              </w:rPr>
              <w:t>1</w:t>
            </w:r>
            <w:r w:rsidR="00A535AE">
              <w:rPr>
                <w:noProof/>
                <w:webHidden/>
              </w:rPr>
              <w:fldChar w:fldCharType="end"/>
            </w:r>
          </w:hyperlink>
        </w:p>
        <w:p w:rsidR="00A535AE" w:rsidRDefault="00F132D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469499" w:history="1">
            <w:r w:rsidR="00A535AE" w:rsidRPr="00E120B6">
              <w:rPr>
                <w:rStyle w:val="a4"/>
                <w:rFonts w:ascii="宋体" w:hAnsi="宋体"/>
                <w:noProof/>
              </w:rPr>
              <w:t xml:space="preserve">2.1 </w:t>
            </w:r>
            <w:r w:rsidR="00A535AE" w:rsidRPr="00E120B6">
              <w:rPr>
                <w:rStyle w:val="a4"/>
                <w:rFonts w:ascii="宋体" w:hAnsi="宋体"/>
                <w:noProof/>
              </w:rPr>
              <w:t>标题</w:t>
            </w:r>
            <w:r w:rsidR="00A535AE" w:rsidRPr="00E120B6">
              <w:rPr>
                <w:rStyle w:val="a4"/>
                <w:rFonts w:ascii="宋体" w:hAnsi="宋体"/>
                <w:noProof/>
              </w:rPr>
              <w:t>2</w:t>
            </w:r>
            <w:r w:rsidR="00A535AE">
              <w:rPr>
                <w:noProof/>
                <w:webHidden/>
              </w:rPr>
              <w:tab/>
            </w:r>
            <w:r w:rsidR="00A535AE">
              <w:rPr>
                <w:noProof/>
                <w:webHidden/>
              </w:rPr>
              <w:fldChar w:fldCharType="begin"/>
            </w:r>
            <w:r w:rsidR="00A535AE">
              <w:rPr>
                <w:noProof/>
                <w:webHidden/>
              </w:rPr>
              <w:instrText xml:space="preserve"> PAGEREF _Toc12469499 \h </w:instrText>
            </w:r>
            <w:r w:rsidR="00A535AE">
              <w:rPr>
                <w:noProof/>
                <w:webHidden/>
              </w:rPr>
            </w:r>
            <w:r w:rsidR="00A535AE">
              <w:rPr>
                <w:noProof/>
                <w:webHidden/>
              </w:rPr>
              <w:fldChar w:fldCharType="separate"/>
            </w:r>
            <w:r w:rsidR="00EC5CB3">
              <w:rPr>
                <w:noProof/>
                <w:webHidden/>
              </w:rPr>
              <w:t>1</w:t>
            </w:r>
            <w:r w:rsidR="00A535AE">
              <w:rPr>
                <w:noProof/>
                <w:webHidden/>
              </w:rPr>
              <w:fldChar w:fldCharType="end"/>
            </w:r>
          </w:hyperlink>
        </w:p>
        <w:p w:rsidR="00A763F2" w:rsidRPr="003B4FC9" w:rsidRDefault="00A763F2">
          <w:pPr>
            <w:rPr>
              <w:rFonts w:ascii="宋体" w:hAnsi="宋体"/>
            </w:rPr>
          </w:pPr>
          <w:r w:rsidRPr="003B4FC9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:rsidR="00006553" w:rsidRPr="003B4FC9" w:rsidRDefault="00006553" w:rsidP="00006553">
      <w:pPr>
        <w:rPr>
          <w:rFonts w:ascii="宋体" w:hAnsi="宋体"/>
        </w:rPr>
        <w:sectPr w:rsidR="00006553" w:rsidRPr="003B4FC9" w:rsidSect="00687712">
          <w:footerReference w:type="default" r:id="rId9"/>
          <w:pgSz w:w="11906" w:h="16838"/>
          <w:pgMar w:top="1440" w:right="1800" w:bottom="1702" w:left="1800" w:header="851" w:footer="992" w:gutter="0"/>
          <w:cols w:space="425"/>
          <w:titlePg/>
          <w:docGrid w:type="lines" w:linePitch="312"/>
        </w:sectPr>
      </w:pPr>
    </w:p>
    <w:p w:rsidR="00006553" w:rsidRPr="003B4FC9" w:rsidRDefault="00EC5CB3" w:rsidP="00D04799">
      <w:pPr>
        <w:pStyle w:val="1"/>
      </w:pPr>
      <w:r>
        <w:rPr>
          <w:rFonts w:hint="eastAsia"/>
        </w:rPr>
        <w:lastRenderedPageBreak/>
        <w:t>Docker</w:t>
      </w:r>
      <w:r>
        <w:rPr>
          <w:rFonts w:hint="eastAsia"/>
        </w:rPr>
        <w:t>环境搭建</w:t>
      </w:r>
    </w:p>
    <w:p w:rsidR="00C860AB" w:rsidRPr="003B4FC9" w:rsidRDefault="00EC5CB3" w:rsidP="00C860AB">
      <w:pPr>
        <w:rPr>
          <w:rFonts w:ascii="宋体" w:hAnsi="宋体"/>
        </w:rPr>
      </w:pPr>
      <w:r>
        <w:rPr>
          <w:rFonts w:ascii="宋体" w:hAnsi="宋体" w:hint="eastAsia"/>
        </w:rPr>
        <w:t>所有课程设计内容均在一个虚拟机中的docker环境中设计完成</w:t>
      </w:r>
    </w:p>
    <w:p w:rsidR="008553AA" w:rsidRDefault="00EC5CB3" w:rsidP="008553AA">
      <w:pPr>
        <w:pStyle w:val="2"/>
      </w:pPr>
      <w:r>
        <w:rPr>
          <w:rFonts w:hint="eastAsia"/>
        </w:rPr>
        <w:t>虚拟机</w:t>
      </w:r>
    </w:p>
    <w:p w:rsidR="00C860AB" w:rsidRDefault="00EC5CB3" w:rsidP="00C860AB">
      <w:pPr>
        <w:rPr>
          <w:rFonts w:ascii="宋体" w:hAnsi="宋体"/>
        </w:rPr>
      </w:pPr>
      <w:r w:rsidRPr="00EC5CB3">
        <w:rPr>
          <w:rFonts w:ascii="宋体" w:hAnsi="宋体"/>
        </w:rPr>
        <w:t>CentOS-7-x86_64-DVD-1708.iso</w:t>
      </w:r>
    </w:p>
    <w:p w:rsidR="00EC5CB3" w:rsidRPr="00EC5CB3" w:rsidRDefault="00EC5CB3" w:rsidP="00EC5CB3">
      <w:pPr>
        <w:rPr>
          <w:rFonts w:ascii="宋体" w:hAnsi="宋体"/>
        </w:rPr>
      </w:pPr>
      <w:r>
        <w:rPr>
          <w:rFonts w:ascii="宋体" w:hAnsi="宋体"/>
        </w:rPr>
        <w:t>C</w:t>
      </w:r>
      <w:r w:rsidRPr="00EC5CB3">
        <w:rPr>
          <w:rFonts w:ascii="宋体" w:hAnsi="宋体"/>
        </w:rPr>
        <w:t>entOS Linux release 7.6.1810 (Core)</w:t>
      </w:r>
    </w:p>
    <w:p w:rsidR="00EC5CB3" w:rsidRDefault="00EC5CB3" w:rsidP="00EC5CB3">
      <w:pPr>
        <w:rPr>
          <w:rFonts w:ascii="宋体" w:hAnsi="宋体"/>
        </w:rPr>
      </w:pPr>
      <w:r w:rsidRPr="00EC5CB3">
        <w:rPr>
          <w:rFonts w:ascii="宋体" w:hAnsi="宋体"/>
        </w:rPr>
        <w:t>Linux localhost.localdomain 3.10.0-693.el7.x86_64 #1 SMP Tue Aug 22 21:09:27 UTC 2017 x86_64 x86_64 x86_64 GNU/Linux</w:t>
      </w:r>
    </w:p>
    <w:p w:rsidR="00EC5CB3" w:rsidRDefault="00EC5CB3" w:rsidP="00EC5CB3">
      <w:pPr>
        <w:pStyle w:val="2"/>
      </w:pPr>
      <w:r>
        <w:rPr>
          <w:rFonts w:hint="eastAsia"/>
        </w:rPr>
        <w:t>Docker</w:t>
      </w:r>
      <w:r>
        <w:t xml:space="preserve"> version</w:t>
      </w:r>
    </w:p>
    <w:p w:rsidR="00EC5CB3" w:rsidRDefault="00EC5CB3" w:rsidP="00EC5CB3">
      <w:r>
        <w:t>Client:</w:t>
      </w:r>
    </w:p>
    <w:p w:rsidR="00EC5CB3" w:rsidRDefault="00EC5CB3" w:rsidP="00EC5CB3">
      <w:r>
        <w:t xml:space="preserve"> Version:      17.05.0-ce</w:t>
      </w:r>
    </w:p>
    <w:p w:rsidR="00EC5CB3" w:rsidRDefault="00EC5CB3" w:rsidP="00EC5CB3">
      <w:r>
        <w:t xml:space="preserve"> API version:  1.29</w:t>
      </w:r>
    </w:p>
    <w:p w:rsidR="00EC5CB3" w:rsidRDefault="00EC5CB3" w:rsidP="00EC5CB3">
      <w:r>
        <w:t xml:space="preserve"> Go version:   go1.7.5</w:t>
      </w:r>
    </w:p>
    <w:p w:rsidR="00EC5CB3" w:rsidRDefault="00EC5CB3" w:rsidP="00EC5CB3">
      <w:r>
        <w:t xml:space="preserve"> Git commit:   89658be</w:t>
      </w:r>
    </w:p>
    <w:p w:rsidR="00EC5CB3" w:rsidRDefault="00EC5CB3" w:rsidP="00EC5CB3">
      <w:r>
        <w:t xml:space="preserve"> Built:        Thu May  4 22:06:25 2017</w:t>
      </w:r>
    </w:p>
    <w:p w:rsidR="00EC5CB3" w:rsidRDefault="00EC5CB3" w:rsidP="00EC5CB3">
      <w:r>
        <w:t xml:space="preserve"> OS/Arch:      linux/amd64</w:t>
      </w:r>
    </w:p>
    <w:p w:rsidR="00EC5CB3" w:rsidRDefault="00EC5CB3" w:rsidP="00EC5CB3"/>
    <w:p w:rsidR="00EC5CB3" w:rsidRDefault="00EC5CB3" w:rsidP="00EC5CB3">
      <w:r>
        <w:t>Server:</w:t>
      </w:r>
    </w:p>
    <w:p w:rsidR="00EC5CB3" w:rsidRDefault="00EC5CB3" w:rsidP="00EC5CB3">
      <w:r>
        <w:t xml:space="preserve"> Version:      17.05.0-ce</w:t>
      </w:r>
    </w:p>
    <w:p w:rsidR="00EC5CB3" w:rsidRDefault="00EC5CB3" w:rsidP="00EC5CB3">
      <w:r>
        <w:t xml:space="preserve"> API version:  1.29 (minimum version 1.12)</w:t>
      </w:r>
    </w:p>
    <w:p w:rsidR="00EC5CB3" w:rsidRDefault="00EC5CB3" w:rsidP="00EC5CB3">
      <w:r>
        <w:t xml:space="preserve"> Go version:   go1.7.5</w:t>
      </w:r>
    </w:p>
    <w:p w:rsidR="00EC5CB3" w:rsidRDefault="00EC5CB3" w:rsidP="00EC5CB3">
      <w:r>
        <w:t xml:space="preserve"> Git commit:   89658be</w:t>
      </w:r>
    </w:p>
    <w:p w:rsidR="00EC5CB3" w:rsidRDefault="00EC5CB3" w:rsidP="00EC5CB3">
      <w:r>
        <w:t xml:space="preserve"> Built:        Thu May  4 22:06:25 2017</w:t>
      </w:r>
    </w:p>
    <w:p w:rsidR="00EC5CB3" w:rsidRDefault="00EC5CB3" w:rsidP="00EC5CB3">
      <w:r>
        <w:t xml:space="preserve"> OS/Arch:      linux/amd64</w:t>
      </w:r>
    </w:p>
    <w:p w:rsidR="00EC5CB3" w:rsidRDefault="00EC5CB3" w:rsidP="00EC5CB3">
      <w:r>
        <w:t xml:space="preserve"> Experimental: false</w:t>
      </w:r>
    </w:p>
    <w:p w:rsidR="00EC5CB3" w:rsidRDefault="00EC5CB3" w:rsidP="00EC5CB3">
      <w:pPr>
        <w:pStyle w:val="2"/>
      </w:pPr>
      <w:r>
        <w:rPr>
          <w:rFonts w:hint="eastAsia"/>
        </w:rPr>
        <w:t>j</w:t>
      </w:r>
      <w:r>
        <w:t>dk</w:t>
      </w:r>
    </w:p>
    <w:p w:rsidR="00EC5CB3" w:rsidRDefault="00EC5CB3" w:rsidP="00EC5CB3">
      <w:r>
        <w:t>java version "1.8.0_91"</w:t>
      </w:r>
    </w:p>
    <w:p w:rsidR="00EC5CB3" w:rsidRDefault="00EC5CB3" w:rsidP="00EC5CB3">
      <w:r>
        <w:t>Java(TM) SE Runtime Environment (build 1.8.0_91-b14)</w:t>
      </w:r>
    </w:p>
    <w:p w:rsidR="00EC5CB3" w:rsidRDefault="00EC5CB3" w:rsidP="00EC5CB3">
      <w:r>
        <w:t>Java HotSpot(TM) 64-Bit Server VM (build 25.91-b14, mixed mode)</w:t>
      </w:r>
    </w:p>
    <w:p w:rsidR="00EC5CB3" w:rsidRPr="00EC5CB3" w:rsidRDefault="00EC5CB3" w:rsidP="00EC5CB3"/>
    <w:p w:rsidR="00A763F2" w:rsidRPr="003B4FC9" w:rsidRDefault="00EC5CB3" w:rsidP="00A763F2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lastRenderedPageBreak/>
        <w:t>部署Hadoop</w:t>
      </w:r>
      <w:r>
        <w:rPr>
          <w:rFonts w:ascii="宋体" w:hAnsi="宋体"/>
        </w:rPr>
        <w:t xml:space="preserve"> HA </w:t>
      </w:r>
      <w:r>
        <w:rPr>
          <w:rFonts w:ascii="宋体" w:hAnsi="宋体" w:hint="eastAsia"/>
        </w:rPr>
        <w:t>和spark集群</w:t>
      </w:r>
    </w:p>
    <w:p w:rsidR="00A763F2" w:rsidRPr="003B4FC9" w:rsidRDefault="00EC5CB3" w:rsidP="00A763F2">
      <w:pPr>
        <w:rPr>
          <w:rFonts w:ascii="宋体" w:hAnsi="宋体"/>
        </w:rPr>
      </w:pPr>
      <w:r>
        <w:rPr>
          <w:rFonts w:ascii="宋体" w:hAnsi="宋体" w:hint="eastAsia"/>
        </w:rPr>
        <w:t>最终需要实现使用Dockerfile和docker-</w:t>
      </w:r>
      <w:r w:rsidR="00C8223B">
        <w:rPr>
          <w:rFonts w:ascii="宋体" w:hAnsi="宋体" w:hint="eastAsia"/>
        </w:rPr>
        <w:t>compose一键部署，为保证配置文件完全有效，需要先在容器中手动配置完成，然后导出配置文件供接下来使用。</w:t>
      </w:r>
    </w:p>
    <w:p w:rsidR="00A763F2" w:rsidRPr="003B4FC9" w:rsidRDefault="00C8223B" w:rsidP="00A763F2">
      <w:pPr>
        <w:pStyle w:val="2"/>
        <w:rPr>
          <w:rFonts w:ascii="宋体" w:hAnsi="宋体"/>
        </w:rPr>
      </w:pPr>
      <w:r>
        <w:rPr>
          <w:rFonts w:ascii="宋体" w:hAnsi="宋体" w:hint="eastAsia"/>
        </w:rPr>
        <w:t>在容器中配置Hadoop</w:t>
      </w:r>
      <w:r>
        <w:rPr>
          <w:rFonts w:ascii="宋体" w:hAnsi="宋体"/>
        </w:rPr>
        <w:t xml:space="preserve"> HA</w:t>
      </w:r>
      <w:r>
        <w:rPr>
          <w:rFonts w:ascii="宋体" w:hAnsi="宋体" w:hint="eastAsia"/>
        </w:rPr>
        <w:t>和spark集群</w:t>
      </w:r>
    </w:p>
    <w:p w:rsidR="003B4FC9" w:rsidRDefault="00C8223B" w:rsidP="00C8223B">
      <w:pPr>
        <w:pStyle w:val="3"/>
      </w:pPr>
      <w:r>
        <w:rPr>
          <w:rFonts w:hint="eastAsia"/>
        </w:rPr>
        <w:t>统一环境</w:t>
      </w:r>
    </w:p>
    <w:p w:rsidR="00C8223B" w:rsidRPr="00C8223B" w:rsidRDefault="00C8223B" w:rsidP="00C8223B">
      <w:r>
        <w:rPr>
          <w:rFonts w:hint="eastAsia"/>
        </w:rPr>
        <w:t>所需各软件包版本如下：</w:t>
      </w:r>
    </w:p>
    <w:p w:rsidR="00C8223B" w:rsidRDefault="00C8223B" w:rsidP="00C8223B">
      <w:pPr>
        <w:pStyle w:val="aa"/>
        <w:numPr>
          <w:ilvl w:val="0"/>
          <w:numId w:val="4"/>
        </w:numPr>
        <w:ind w:firstLineChars="0"/>
      </w:pPr>
      <w:r w:rsidRPr="00C8223B">
        <w:t>hadoop-2.7.3.tar.gz</w:t>
      </w:r>
    </w:p>
    <w:p w:rsidR="00C8223B" w:rsidRDefault="00C8223B" w:rsidP="00C8223B">
      <w:pPr>
        <w:pStyle w:val="aa"/>
        <w:numPr>
          <w:ilvl w:val="0"/>
          <w:numId w:val="4"/>
        </w:numPr>
        <w:ind w:firstLineChars="0"/>
      </w:pPr>
      <w:r w:rsidRPr="00C8223B">
        <w:t>jdk-8u91-linux-x64.rpm</w:t>
      </w:r>
    </w:p>
    <w:p w:rsidR="00C8223B" w:rsidRDefault="00C8223B" w:rsidP="00C8223B">
      <w:pPr>
        <w:pStyle w:val="aa"/>
        <w:numPr>
          <w:ilvl w:val="0"/>
          <w:numId w:val="4"/>
        </w:numPr>
        <w:ind w:firstLineChars="0"/>
      </w:pPr>
      <w:r w:rsidRPr="00C8223B">
        <w:t>scala-2.12.8.tgz</w:t>
      </w:r>
    </w:p>
    <w:p w:rsidR="00C8223B" w:rsidRDefault="00C8223B" w:rsidP="00C8223B">
      <w:pPr>
        <w:pStyle w:val="aa"/>
        <w:numPr>
          <w:ilvl w:val="0"/>
          <w:numId w:val="4"/>
        </w:numPr>
        <w:ind w:firstLineChars="0"/>
      </w:pPr>
      <w:r w:rsidRPr="00C8223B">
        <w:t>spark-2.4.3-bin-hadoop2.7.tgz</w:t>
      </w:r>
    </w:p>
    <w:p w:rsidR="00C8223B" w:rsidRDefault="00C8223B" w:rsidP="00C8223B">
      <w:pPr>
        <w:pStyle w:val="aa"/>
        <w:numPr>
          <w:ilvl w:val="0"/>
          <w:numId w:val="4"/>
        </w:numPr>
        <w:ind w:firstLineChars="0"/>
      </w:pPr>
      <w:r w:rsidRPr="00C8223B">
        <w:t>zookeeper-3.4.6.tar.gz</w:t>
      </w:r>
    </w:p>
    <w:p w:rsidR="00C8223B" w:rsidRDefault="006E59E3" w:rsidP="00C8223B">
      <w:pPr>
        <w:pStyle w:val="3"/>
      </w:pPr>
      <w:r>
        <w:rPr>
          <w:rFonts w:hint="eastAsia"/>
        </w:rPr>
        <w:t>Hadoop</w:t>
      </w:r>
      <w:r w:rsidR="00C8223B">
        <w:rPr>
          <w:rFonts w:hint="eastAsia"/>
        </w:rPr>
        <w:t>配置文件</w:t>
      </w:r>
    </w:p>
    <w:p w:rsidR="00C8223B" w:rsidRDefault="00C8223B" w:rsidP="00C8223B">
      <w:pPr>
        <w:pStyle w:val="4"/>
      </w:pPr>
      <w:r>
        <w:rPr>
          <w:rFonts w:hint="eastAsia"/>
        </w:rPr>
        <w:t>core</w:t>
      </w:r>
      <w:r>
        <w:t>-site.xml</w:t>
      </w:r>
    </w:p>
    <w:p w:rsidR="00C8223B" w:rsidRDefault="00C8223B" w:rsidP="00C8223B">
      <w:r>
        <w:t>&lt;configuration&gt;</w:t>
      </w:r>
    </w:p>
    <w:p w:rsidR="00C8223B" w:rsidRDefault="00C8223B" w:rsidP="00C8223B">
      <w:r>
        <w:t xml:space="preserve">    &lt;property&gt;</w:t>
      </w:r>
    </w:p>
    <w:p w:rsidR="00C8223B" w:rsidRDefault="00C8223B" w:rsidP="00C8223B">
      <w:r>
        <w:t xml:space="preserve">        &lt;name&gt;fs.defaultFS&lt;/name&gt;</w:t>
      </w:r>
    </w:p>
    <w:p w:rsidR="00C8223B" w:rsidRDefault="00C8223B" w:rsidP="00C8223B">
      <w:r>
        <w:t xml:space="preserve">        &lt;value&gt;hdfs://mycluster&lt;/value&gt;</w:t>
      </w:r>
    </w:p>
    <w:p w:rsidR="00C8223B" w:rsidRDefault="00C8223B" w:rsidP="00C8223B">
      <w:r>
        <w:t xml:space="preserve">    &lt;/property&gt;</w:t>
      </w:r>
    </w:p>
    <w:p w:rsidR="00C8223B" w:rsidRDefault="00C8223B" w:rsidP="00C8223B">
      <w:r>
        <w:t xml:space="preserve">    &lt;property&gt;</w:t>
      </w:r>
    </w:p>
    <w:p w:rsidR="00C8223B" w:rsidRDefault="00C8223B" w:rsidP="00C8223B">
      <w:r>
        <w:t xml:space="preserve">        &lt;name&gt;ha.zookeeper.quorum&lt;/name&gt;</w:t>
      </w:r>
    </w:p>
    <w:p w:rsidR="00C8223B" w:rsidRDefault="00C8223B" w:rsidP="00C8223B">
      <w:r>
        <w:t xml:space="preserve">        &lt;value&gt;hadoop-master:2181,hadoop-slave1:2181,hadoop-slave2:2181&lt;/value&gt;</w:t>
      </w:r>
    </w:p>
    <w:p w:rsidR="00C8223B" w:rsidRDefault="00C8223B" w:rsidP="00C8223B">
      <w:r>
        <w:t xml:space="preserve">    &lt;/property&gt;</w:t>
      </w:r>
    </w:p>
    <w:p w:rsidR="00C8223B" w:rsidRDefault="00C8223B" w:rsidP="00C8223B">
      <w:r>
        <w:tab/>
        <w:t>&lt;property&gt;</w:t>
      </w:r>
    </w:p>
    <w:p w:rsidR="00C8223B" w:rsidRDefault="00C8223B" w:rsidP="00C8223B">
      <w:r>
        <w:tab/>
      </w:r>
      <w:r>
        <w:tab/>
        <w:t xml:space="preserve"> &lt;name&gt;fs.trash.interval&lt;/name&gt;</w:t>
      </w:r>
    </w:p>
    <w:p w:rsidR="00C8223B" w:rsidRDefault="00C8223B" w:rsidP="00C8223B">
      <w:r>
        <w:tab/>
      </w:r>
      <w:r>
        <w:tab/>
        <w:t xml:space="preserve"> &lt;value&gt;2&lt;/value&gt;</w:t>
      </w:r>
    </w:p>
    <w:p w:rsidR="00C8223B" w:rsidRDefault="00C8223B" w:rsidP="00C8223B">
      <w:r>
        <w:tab/>
        <w:t>&lt;/property&gt;</w:t>
      </w:r>
    </w:p>
    <w:p w:rsidR="00C8223B" w:rsidRDefault="00C8223B" w:rsidP="00C8223B">
      <w:r>
        <w:tab/>
        <w:t>&lt;property&gt;</w:t>
      </w:r>
    </w:p>
    <w:p w:rsidR="00C8223B" w:rsidRDefault="00C8223B" w:rsidP="00C8223B">
      <w:r>
        <w:tab/>
      </w:r>
      <w:r>
        <w:tab/>
        <w:t>&lt;name&gt;fs.trash.checkpoint.interval&lt;/name&gt;</w:t>
      </w:r>
    </w:p>
    <w:p w:rsidR="00C8223B" w:rsidRDefault="00C8223B" w:rsidP="00C8223B">
      <w:r>
        <w:tab/>
      </w:r>
      <w:r>
        <w:tab/>
        <w:t>&lt;value&gt;1&lt;/value&gt;</w:t>
      </w:r>
    </w:p>
    <w:p w:rsidR="00C8223B" w:rsidRDefault="00C8223B" w:rsidP="00C8223B">
      <w:r>
        <w:tab/>
        <w:t>&lt;/property&gt;</w:t>
      </w:r>
    </w:p>
    <w:p w:rsidR="00C8223B" w:rsidRDefault="00C8223B" w:rsidP="00C8223B">
      <w:r>
        <w:tab/>
        <w:t>&lt;property&gt;</w:t>
      </w:r>
    </w:p>
    <w:p w:rsidR="00C8223B" w:rsidRDefault="00C8223B" w:rsidP="00C8223B">
      <w:r>
        <w:tab/>
      </w:r>
      <w:r>
        <w:tab/>
        <w:t>&lt;name&gt;hadoop.http.staticuser.user&lt;/name&gt;</w:t>
      </w:r>
    </w:p>
    <w:p w:rsidR="00C8223B" w:rsidRDefault="00C8223B" w:rsidP="00C8223B">
      <w:r>
        <w:lastRenderedPageBreak/>
        <w:tab/>
      </w:r>
      <w:r>
        <w:tab/>
        <w:t>&lt;value&gt;root&lt;/value&gt;</w:t>
      </w:r>
    </w:p>
    <w:p w:rsidR="00C8223B" w:rsidRDefault="00C8223B" w:rsidP="00C8223B">
      <w:r>
        <w:tab/>
        <w:t>&lt;/property&gt;</w:t>
      </w:r>
    </w:p>
    <w:p w:rsidR="00C8223B" w:rsidRPr="00C8223B" w:rsidRDefault="00C8223B" w:rsidP="00C8223B">
      <w:r>
        <w:t>&lt;/configuration&gt;</w:t>
      </w:r>
    </w:p>
    <w:p w:rsidR="00C8223B" w:rsidRDefault="00C8223B" w:rsidP="00C8223B">
      <w:pPr>
        <w:pStyle w:val="4"/>
      </w:pPr>
      <w:r>
        <w:rPr>
          <w:rFonts w:hint="eastAsia"/>
        </w:rPr>
        <w:t>h</w:t>
      </w:r>
      <w:r>
        <w:t>dfs-site.xml</w:t>
      </w:r>
    </w:p>
    <w:p w:rsidR="00C8223B" w:rsidRDefault="00C8223B" w:rsidP="00C8223B">
      <w:r>
        <w:t>&lt;configuration&gt;</w:t>
      </w:r>
    </w:p>
    <w:p w:rsidR="00C8223B" w:rsidRDefault="00C8223B" w:rsidP="00C8223B">
      <w:r>
        <w:t xml:space="preserve">    &lt;property&gt;</w:t>
      </w:r>
    </w:p>
    <w:p w:rsidR="00C8223B" w:rsidRDefault="00C8223B" w:rsidP="00C8223B">
      <w:r>
        <w:t xml:space="preserve">        &lt;name&gt;dfs.namenode.name.dir&lt;/name&gt;</w:t>
      </w:r>
    </w:p>
    <w:p w:rsidR="00C8223B" w:rsidRDefault="00C8223B" w:rsidP="00C8223B">
      <w:r>
        <w:t xml:space="preserve">        &lt;value&gt;file:///root/hdfs/namenode&lt;/value&gt;</w:t>
      </w:r>
    </w:p>
    <w:p w:rsidR="00C8223B" w:rsidRDefault="00C8223B" w:rsidP="00C8223B">
      <w:r>
        <w:t xml:space="preserve">        &lt;description&gt;NameNode directory for namespace and transaction logs storage.&lt;/description&gt;</w:t>
      </w:r>
    </w:p>
    <w:p w:rsidR="00C8223B" w:rsidRDefault="00C8223B" w:rsidP="00C8223B">
      <w:r>
        <w:t xml:space="preserve">    &lt;/property&gt;</w:t>
      </w:r>
    </w:p>
    <w:p w:rsidR="00C8223B" w:rsidRDefault="00C8223B" w:rsidP="00C8223B">
      <w:r>
        <w:t xml:space="preserve">    &lt;property&gt;</w:t>
      </w:r>
    </w:p>
    <w:p w:rsidR="00C8223B" w:rsidRDefault="00C8223B" w:rsidP="00C8223B">
      <w:r>
        <w:t xml:space="preserve">        &lt;name&gt;dfs.datanode.data.dir&lt;/name&gt;</w:t>
      </w:r>
    </w:p>
    <w:p w:rsidR="00C8223B" w:rsidRDefault="00C8223B" w:rsidP="00C8223B">
      <w:r>
        <w:t xml:space="preserve">        &lt;value&gt;file:///root/hdfs/datanode&lt;/value&gt;</w:t>
      </w:r>
    </w:p>
    <w:p w:rsidR="00C8223B" w:rsidRDefault="00C8223B" w:rsidP="00C8223B">
      <w:r>
        <w:t xml:space="preserve">        &lt;description&gt;DataNode directory&lt;/description&gt;</w:t>
      </w:r>
    </w:p>
    <w:p w:rsidR="00C8223B" w:rsidRDefault="00C8223B" w:rsidP="00C8223B">
      <w:r>
        <w:t xml:space="preserve">    &lt;/property&gt;</w:t>
      </w:r>
    </w:p>
    <w:p w:rsidR="00C8223B" w:rsidRDefault="00C8223B" w:rsidP="00C8223B">
      <w:r>
        <w:t xml:space="preserve">    &lt;property&gt;</w:t>
      </w:r>
    </w:p>
    <w:p w:rsidR="00C8223B" w:rsidRDefault="00C8223B" w:rsidP="00C8223B">
      <w:r>
        <w:t xml:space="preserve">        &lt;name&gt;dfs.replication&lt;/name&gt;</w:t>
      </w:r>
    </w:p>
    <w:p w:rsidR="00C8223B" w:rsidRDefault="00C8223B" w:rsidP="00C8223B">
      <w:r>
        <w:t xml:space="preserve">        &lt;value&gt;2&lt;/value&gt;</w:t>
      </w:r>
    </w:p>
    <w:p w:rsidR="00C8223B" w:rsidRDefault="00C8223B" w:rsidP="006E59E3">
      <w:r>
        <w:t xml:space="preserve">    &lt;/property&gt;</w:t>
      </w:r>
    </w:p>
    <w:p w:rsidR="00C8223B" w:rsidRDefault="00C8223B" w:rsidP="00C8223B">
      <w:r>
        <w:tab/>
        <w:t>&lt;property&gt;</w:t>
      </w:r>
    </w:p>
    <w:p w:rsidR="00C8223B" w:rsidRDefault="00C8223B" w:rsidP="00C8223B">
      <w:r>
        <w:tab/>
      </w:r>
      <w:r>
        <w:tab/>
        <w:t>&lt;name&gt;dfs.nameservices&lt;/name&gt;</w:t>
      </w:r>
    </w:p>
    <w:p w:rsidR="00C8223B" w:rsidRDefault="00C8223B" w:rsidP="00C8223B">
      <w:r>
        <w:tab/>
      </w:r>
      <w:r>
        <w:tab/>
        <w:t>&lt;value&gt;mycluster&lt;/value&gt;</w:t>
      </w:r>
    </w:p>
    <w:p w:rsidR="00C8223B" w:rsidRDefault="00C8223B" w:rsidP="006E59E3">
      <w:r>
        <w:tab/>
        <w:t>&lt;/property&gt;</w:t>
      </w:r>
    </w:p>
    <w:p w:rsidR="00C8223B" w:rsidRDefault="00C8223B" w:rsidP="00C8223B">
      <w:r>
        <w:tab/>
        <w:t>&lt;property&gt;</w:t>
      </w:r>
    </w:p>
    <w:p w:rsidR="00C8223B" w:rsidRDefault="00C8223B" w:rsidP="00C8223B">
      <w:r>
        <w:tab/>
      </w:r>
      <w:r>
        <w:tab/>
        <w:t>&lt;name&gt;dfs.ha.namenodes.mycluster&lt;/name&gt;</w:t>
      </w:r>
    </w:p>
    <w:p w:rsidR="00C8223B" w:rsidRDefault="00C8223B" w:rsidP="00C8223B">
      <w:r>
        <w:tab/>
      </w:r>
      <w:r>
        <w:tab/>
        <w:t>&lt;value&gt;nn1,nn2&lt;/value&gt;</w:t>
      </w:r>
    </w:p>
    <w:p w:rsidR="00C8223B" w:rsidRDefault="00C8223B" w:rsidP="00C8223B">
      <w:r>
        <w:tab/>
        <w:t>&lt;/property&gt;</w:t>
      </w:r>
    </w:p>
    <w:p w:rsidR="00C8223B" w:rsidRDefault="00C8223B" w:rsidP="00C8223B">
      <w:r>
        <w:tab/>
        <w:t>&lt;property&gt;</w:t>
      </w:r>
    </w:p>
    <w:p w:rsidR="00C8223B" w:rsidRDefault="00C8223B" w:rsidP="00C8223B">
      <w:r>
        <w:tab/>
        <w:t xml:space="preserve">  &lt;name&gt;dfs.namenode.rpc-address.mycluster.nn1&lt;/name&gt;</w:t>
      </w:r>
    </w:p>
    <w:p w:rsidR="00C8223B" w:rsidRDefault="00C8223B" w:rsidP="00C8223B">
      <w:r>
        <w:tab/>
        <w:t xml:space="preserve">  &lt;value&gt;hadoop-master:9000&lt;/value&gt;</w:t>
      </w:r>
    </w:p>
    <w:p w:rsidR="00C8223B" w:rsidRDefault="00C8223B" w:rsidP="00C8223B">
      <w:r>
        <w:tab/>
        <w:t>&lt;/property&gt;</w:t>
      </w:r>
    </w:p>
    <w:p w:rsidR="00C8223B" w:rsidRDefault="00C8223B" w:rsidP="00C8223B">
      <w:r>
        <w:tab/>
        <w:t>&lt;property&gt;</w:t>
      </w:r>
    </w:p>
    <w:p w:rsidR="00C8223B" w:rsidRDefault="00C8223B" w:rsidP="00C8223B">
      <w:r>
        <w:tab/>
        <w:t xml:space="preserve">  &lt;name&gt;dfs.namenode.rpc-address.mycluster.nn2&lt;/name&gt;</w:t>
      </w:r>
    </w:p>
    <w:p w:rsidR="00C8223B" w:rsidRDefault="00C8223B" w:rsidP="00C8223B">
      <w:r>
        <w:tab/>
        <w:t xml:space="preserve">  &lt;value&gt;hadoop-slave1:9000&lt;/value&gt;</w:t>
      </w:r>
    </w:p>
    <w:p w:rsidR="00C8223B" w:rsidRDefault="00C8223B" w:rsidP="00C8223B">
      <w:r>
        <w:tab/>
        <w:t>&lt;/property&gt;</w:t>
      </w:r>
    </w:p>
    <w:p w:rsidR="00C8223B" w:rsidRDefault="00C8223B" w:rsidP="00C8223B">
      <w:r>
        <w:tab/>
        <w:t>&lt;property&gt;</w:t>
      </w:r>
    </w:p>
    <w:p w:rsidR="00C8223B" w:rsidRDefault="00C8223B" w:rsidP="00C8223B">
      <w:r>
        <w:tab/>
      </w:r>
      <w:r>
        <w:tab/>
        <w:t>&lt;name&gt;dfs.namenode.http-address.mycluster.nn1&lt;/name&gt;</w:t>
      </w:r>
    </w:p>
    <w:p w:rsidR="00C8223B" w:rsidRDefault="00C8223B" w:rsidP="00C8223B">
      <w:r>
        <w:tab/>
      </w:r>
      <w:r>
        <w:tab/>
        <w:t>&lt;value&gt;hadoop-master:50070&lt;/value&gt;</w:t>
      </w:r>
    </w:p>
    <w:p w:rsidR="00C8223B" w:rsidRDefault="00C8223B" w:rsidP="00C8223B">
      <w:r>
        <w:tab/>
        <w:t>&lt;/property&gt;</w:t>
      </w:r>
    </w:p>
    <w:p w:rsidR="00C8223B" w:rsidRDefault="00C8223B" w:rsidP="00C8223B">
      <w:r>
        <w:tab/>
        <w:t>&lt;property&gt;</w:t>
      </w:r>
    </w:p>
    <w:p w:rsidR="00C8223B" w:rsidRDefault="00C8223B" w:rsidP="00C8223B">
      <w:r>
        <w:lastRenderedPageBreak/>
        <w:tab/>
      </w:r>
      <w:r>
        <w:tab/>
        <w:t>&lt;name&gt;dfs.namenode.http-address.mycluster.nn2&lt;/name&gt;</w:t>
      </w:r>
    </w:p>
    <w:p w:rsidR="00C8223B" w:rsidRDefault="00C8223B" w:rsidP="00C8223B">
      <w:r>
        <w:tab/>
      </w:r>
      <w:r>
        <w:tab/>
        <w:t>&lt;value&gt;hadoop-slave1:50070&lt;/value&gt;</w:t>
      </w:r>
    </w:p>
    <w:p w:rsidR="00C8223B" w:rsidRDefault="00C8223B" w:rsidP="006E59E3">
      <w:r>
        <w:tab/>
        <w:t>&lt;/property&gt;</w:t>
      </w:r>
    </w:p>
    <w:p w:rsidR="00C8223B" w:rsidRDefault="00C8223B" w:rsidP="00C8223B">
      <w:r>
        <w:tab/>
        <w:t>&lt;property&gt;</w:t>
      </w:r>
    </w:p>
    <w:p w:rsidR="00C8223B" w:rsidRDefault="00C8223B" w:rsidP="00C8223B">
      <w:r>
        <w:tab/>
      </w:r>
      <w:r>
        <w:tab/>
        <w:t>&lt;name&gt;dfs.namenode.shared.edits.dir&lt;/name&gt;</w:t>
      </w:r>
    </w:p>
    <w:p w:rsidR="00C8223B" w:rsidRDefault="00C8223B" w:rsidP="00C8223B">
      <w:r>
        <w:tab/>
      </w:r>
      <w:r>
        <w:tab/>
        <w:t>&lt;value&gt;qjournal://hadoop-master:8485;hadoop-slave1:8485;hadoop-slave2:8485/mycluster&lt;/value&gt;</w:t>
      </w:r>
    </w:p>
    <w:p w:rsidR="00C8223B" w:rsidRDefault="00C8223B" w:rsidP="006E59E3">
      <w:r>
        <w:tab/>
        <w:t>&lt;/property&gt;</w:t>
      </w:r>
    </w:p>
    <w:p w:rsidR="00C8223B" w:rsidRDefault="00C8223B" w:rsidP="00C8223B">
      <w:r>
        <w:tab/>
        <w:t>&lt;property&gt;</w:t>
      </w:r>
    </w:p>
    <w:p w:rsidR="00C8223B" w:rsidRDefault="00C8223B" w:rsidP="00C8223B">
      <w:r>
        <w:tab/>
      </w:r>
      <w:r>
        <w:tab/>
        <w:t>&lt;name&gt;dfs.client.failover.proxy.provider.mycluster&lt;/name&gt;</w:t>
      </w:r>
    </w:p>
    <w:p w:rsidR="00C8223B" w:rsidRDefault="00C8223B" w:rsidP="00C8223B">
      <w:r>
        <w:tab/>
      </w:r>
      <w:r>
        <w:tab/>
        <w:t>&lt;value&gt;org.apache.hadoop.hdfs.server.namenode.ha.ConfiguredFailoverProxyProvider&lt;/value&gt;</w:t>
      </w:r>
    </w:p>
    <w:p w:rsidR="00C8223B" w:rsidRDefault="00C8223B" w:rsidP="006E59E3">
      <w:r>
        <w:tab/>
        <w:t>&lt;/property&gt;</w:t>
      </w:r>
    </w:p>
    <w:p w:rsidR="00C8223B" w:rsidRDefault="00C8223B" w:rsidP="00C8223B">
      <w:r>
        <w:tab/>
        <w:t>&lt;property&gt;</w:t>
      </w:r>
    </w:p>
    <w:p w:rsidR="00C8223B" w:rsidRDefault="00C8223B" w:rsidP="00C8223B">
      <w:r>
        <w:tab/>
      </w:r>
      <w:r>
        <w:tab/>
        <w:t xml:space="preserve">  &lt;name&gt;dfs.ha.fencing.methods&lt;/name&gt;</w:t>
      </w:r>
    </w:p>
    <w:p w:rsidR="00C8223B" w:rsidRDefault="00C8223B" w:rsidP="00C8223B">
      <w:r>
        <w:tab/>
      </w:r>
      <w:r>
        <w:tab/>
        <w:t xml:space="preserve">  &lt;value&gt;sshfence&lt;/value&gt;</w:t>
      </w:r>
    </w:p>
    <w:p w:rsidR="00C8223B" w:rsidRDefault="00C8223B" w:rsidP="00C8223B">
      <w:r>
        <w:tab/>
        <w:t>&lt;/property&gt;</w:t>
      </w:r>
    </w:p>
    <w:p w:rsidR="00C8223B" w:rsidRDefault="00C8223B" w:rsidP="00C8223B">
      <w:r>
        <w:tab/>
        <w:t>&lt;property&gt;</w:t>
      </w:r>
    </w:p>
    <w:p w:rsidR="00C8223B" w:rsidRDefault="00C8223B" w:rsidP="00C8223B">
      <w:r>
        <w:tab/>
      </w:r>
      <w:r>
        <w:tab/>
        <w:t xml:space="preserve">  &lt;name&gt;dfs.ha.fencing.ssh.private-key-files&lt;/name&gt;</w:t>
      </w:r>
    </w:p>
    <w:p w:rsidR="00C8223B" w:rsidRDefault="00C8223B" w:rsidP="00C8223B">
      <w:r>
        <w:tab/>
      </w:r>
      <w:r>
        <w:tab/>
        <w:t xml:space="preserve">  &lt;value&gt;/root/.ssh/id_rsa&lt;/value&gt;</w:t>
      </w:r>
    </w:p>
    <w:p w:rsidR="00C8223B" w:rsidRDefault="00C8223B" w:rsidP="00C8223B">
      <w:r>
        <w:tab/>
        <w:t>&lt;/property&gt;</w:t>
      </w:r>
    </w:p>
    <w:p w:rsidR="00C8223B" w:rsidRDefault="00C8223B" w:rsidP="00C8223B">
      <w:r>
        <w:tab/>
        <w:t>&lt;property&gt;</w:t>
      </w:r>
    </w:p>
    <w:p w:rsidR="00C8223B" w:rsidRDefault="00C8223B" w:rsidP="00C8223B">
      <w:r>
        <w:tab/>
      </w:r>
      <w:r>
        <w:tab/>
        <w:t xml:space="preserve">  &lt;name&gt;dfs.journalnode.edits.dir&lt;/name&gt;</w:t>
      </w:r>
    </w:p>
    <w:p w:rsidR="00C8223B" w:rsidRDefault="00C8223B" w:rsidP="00C8223B">
      <w:r>
        <w:tab/>
      </w:r>
      <w:r>
        <w:tab/>
        <w:t xml:space="preserve">  &lt;value&gt;/root/hdfs/jnode_edits_dir&lt;/value&gt;</w:t>
      </w:r>
    </w:p>
    <w:p w:rsidR="00C8223B" w:rsidRDefault="00C8223B" w:rsidP="00C8223B">
      <w:r>
        <w:tab/>
        <w:t>&lt;/property&gt;</w:t>
      </w:r>
    </w:p>
    <w:p w:rsidR="00C8223B" w:rsidRDefault="00C8223B" w:rsidP="00C8223B">
      <w:r>
        <w:tab/>
        <w:t>&lt;property&gt;</w:t>
      </w:r>
    </w:p>
    <w:p w:rsidR="00C8223B" w:rsidRDefault="00C8223B" w:rsidP="00C8223B">
      <w:r>
        <w:tab/>
      </w:r>
      <w:r>
        <w:tab/>
        <w:t>&lt;name&gt;dfs.permissions.enable.mycluster&lt;/name&gt;</w:t>
      </w:r>
    </w:p>
    <w:p w:rsidR="00C8223B" w:rsidRDefault="00C8223B" w:rsidP="00C8223B">
      <w:r>
        <w:tab/>
      </w:r>
      <w:r>
        <w:tab/>
        <w:t>&lt;value&gt;false&lt;/value&gt;</w:t>
      </w:r>
    </w:p>
    <w:p w:rsidR="00C8223B" w:rsidRDefault="00C8223B" w:rsidP="00C8223B">
      <w:r>
        <w:tab/>
        <w:t>&lt;/property&gt;</w:t>
      </w:r>
    </w:p>
    <w:p w:rsidR="00C8223B" w:rsidRDefault="00C8223B" w:rsidP="00C8223B">
      <w:r>
        <w:tab/>
        <w:t>&lt;property&gt;</w:t>
      </w:r>
    </w:p>
    <w:p w:rsidR="00C8223B" w:rsidRDefault="00C8223B" w:rsidP="00C8223B">
      <w:r>
        <w:tab/>
      </w:r>
      <w:r>
        <w:tab/>
        <w:t>&lt;name&gt;dfs.ha.automatic-failover.enabled&lt;/name&gt;</w:t>
      </w:r>
    </w:p>
    <w:p w:rsidR="00C8223B" w:rsidRDefault="00C8223B" w:rsidP="00C8223B">
      <w:r>
        <w:tab/>
      </w:r>
      <w:r>
        <w:tab/>
        <w:t>&lt;value&gt;true&lt;/value&gt;</w:t>
      </w:r>
    </w:p>
    <w:p w:rsidR="00C8223B" w:rsidRDefault="00C8223B" w:rsidP="00C8223B">
      <w:r>
        <w:tab/>
        <w:t>&lt;/property&gt;</w:t>
      </w:r>
    </w:p>
    <w:p w:rsidR="00C8223B" w:rsidRPr="00C8223B" w:rsidRDefault="00C8223B" w:rsidP="00C8223B">
      <w:r>
        <w:t>&lt;/configuration&gt;</w:t>
      </w:r>
    </w:p>
    <w:p w:rsidR="00C8223B" w:rsidRDefault="00C8223B" w:rsidP="00C8223B">
      <w:pPr>
        <w:pStyle w:val="4"/>
      </w:pPr>
      <w:r>
        <w:t>yarn-site.xml</w:t>
      </w:r>
    </w:p>
    <w:p w:rsidR="00C8223B" w:rsidRDefault="00C8223B" w:rsidP="00C8223B">
      <w:r>
        <w:t>&lt;configuration&gt;</w:t>
      </w:r>
    </w:p>
    <w:p w:rsidR="00C8223B" w:rsidRDefault="00C8223B" w:rsidP="00C8223B">
      <w:r>
        <w:t xml:space="preserve">    &lt;property&gt;</w:t>
      </w:r>
    </w:p>
    <w:p w:rsidR="00C8223B" w:rsidRDefault="00C8223B" w:rsidP="00C8223B">
      <w:r>
        <w:t xml:space="preserve">        &lt;name&gt;yarn.nodemanager.aux-services&lt;/name&gt;</w:t>
      </w:r>
    </w:p>
    <w:p w:rsidR="00C8223B" w:rsidRDefault="00C8223B" w:rsidP="00C8223B">
      <w:r>
        <w:t xml:space="preserve">        &lt;value&gt;mapreduce_shuffle&lt;/value&gt;</w:t>
      </w:r>
    </w:p>
    <w:p w:rsidR="00C8223B" w:rsidRDefault="00C8223B" w:rsidP="00C8223B">
      <w:r>
        <w:t xml:space="preserve">    &lt;/property&gt;</w:t>
      </w:r>
    </w:p>
    <w:p w:rsidR="00C8223B" w:rsidRDefault="00C8223B" w:rsidP="00C8223B">
      <w:r>
        <w:lastRenderedPageBreak/>
        <w:t xml:space="preserve">    &lt;property&gt;</w:t>
      </w:r>
    </w:p>
    <w:p w:rsidR="00C8223B" w:rsidRDefault="00C8223B" w:rsidP="00C8223B">
      <w:r>
        <w:t xml:space="preserve">        &lt;name&gt;yarn.nodemanager.aux-services.mapreduce_shuffle.class&lt;/name&gt;</w:t>
      </w:r>
    </w:p>
    <w:p w:rsidR="00C8223B" w:rsidRDefault="00C8223B" w:rsidP="00C8223B">
      <w:r>
        <w:t xml:space="preserve">        &lt;value&gt;org.apache.hadoop.mapred.ShuffleHandler&lt;/value&gt;</w:t>
      </w:r>
    </w:p>
    <w:p w:rsidR="00C8223B" w:rsidRDefault="00C8223B" w:rsidP="00C8223B">
      <w:r>
        <w:t xml:space="preserve">    &lt;/property&gt;</w:t>
      </w:r>
    </w:p>
    <w:p w:rsidR="00C8223B" w:rsidRDefault="00C8223B" w:rsidP="00C8223B">
      <w:r>
        <w:t xml:space="preserve">    &lt;property&gt;</w:t>
      </w:r>
    </w:p>
    <w:p w:rsidR="00C8223B" w:rsidRDefault="00C8223B" w:rsidP="00C8223B">
      <w:r>
        <w:t xml:space="preserve">        &lt;name&gt;yarn.resourcemanager.hostname&lt;/name&gt;</w:t>
      </w:r>
    </w:p>
    <w:p w:rsidR="00C8223B" w:rsidRDefault="00C8223B" w:rsidP="00C8223B">
      <w:r>
        <w:t xml:space="preserve">        &lt;value&gt;hadoop-master&lt;/value&gt;</w:t>
      </w:r>
    </w:p>
    <w:p w:rsidR="00C8223B" w:rsidRDefault="00C8223B" w:rsidP="00C8223B">
      <w:r>
        <w:t xml:space="preserve">    &lt;/property&gt;</w:t>
      </w:r>
    </w:p>
    <w:p w:rsidR="00C8223B" w:rsidRDefault="00C8223B" w:rsidP="00C8223B">
      <w:r>
        <w:tab/>
        <w:t>&lt;property&gt;</w:t>
      </w:r>
    </w:p>
    <w:p w:rsidR="00C8223B" w:rsidRDefault="00C8223B" w:rsidP="00C8223B">
      <w:r>
        <w:tab/>
        <w:t xml:space="preserve">  &lt;name&gt;yarn.resourcemanager.ha.enabled&lt;/name&gt;</w:t>
      </w:r>
    </w:p>
    <w:p w:rsidR="00C8223B" w:rsidRDefault="00C8223B" w:rsidP="00C8223B">
      <w:r>
        <w:tab/>
        <w:t xml:space="preserve">  &lt;value&gt;true&lt;/value&gt;</w:t>
      </w:r>
    </w:p>
    <w:p w:rsidR="00C8223B" w:rsidRDefault="00C8223B" w:rsidP="00C8223B">
      <w:r>
        <w:tab/>
        <w:t>&lt;/property&gt;</w:t>
      </w:r>
    </w:p>
    <w:p w:rsidR="00C8223B" w:rsidRDefault="00C8223B" w:rsidP="00C8223B">
      <w:r>
        <w:tab/>
        <w:t>&lt;property&gt;</w:t>
      </w:r>
    </w:p>
    <w:p w:rsidR="00C8223B" w:rsidRDefault="00C8223B" w:rsidP="00C8223B">
      <w:r>
        <w:tab/>
        <w:t xml:space="preserve">  &lt;name&gt;yarn.resourcemanager.cluster-id&lt;/name&gt;</w:t>
      </w:r>
    </w:p>
    <w:p w:rsidR="00C8223B" w:rsidRDefault="00C8223B" w:rsidP="00C8223B">
      <w:r>
        <w:tab/>
        <w:t xml:space="preserve">  &lt;value&gt;ycluster&lt;/value&gt;</w:t>
      </w:r>
    </w:p>
    <w:p w:rsidR="00C8223B" w:rsidRDefault="00C8223B" w:rsidP="00C8223B">
      <w:r>
        <w:tab/>
        <w:t>&lt;/property&gt;</w:t>
      </w:r>
    </w:p>
    <w:p w:rsidR="00C8223B" w:rsidRDefault="00C8223B" w:rsidP="00C8223B">
      <w:r>
        <w:tab/>
        <w:t>&lt;property&gt;</w:t>
      </w:r>
    </w:p>
    <w:p w:rsidR="00C8223B" w:rsidRDefault="00C8223B" w:rsidP="00C8223B">
      <w:r>
        <w:tab/>
        <w:t xml:space="preserve">  &lt;name&gt;yarn.resourcemanager.ha.rm-ids&lt;/name&gt;</w:t>
      </w:r>
    </w:p>
    <w:p w:rsidR="00C8223B" w:rsidRDefault="00C8223B" w:rsidP="00C8223B">
      <w:r>
        <w:tab/>
        <w:t xml:space="preserve">  &lt;value&gt;rm1,rm2&lt;/value&gt;</w:t>
      </w:r>
    </w:p>
    <w:p w:rsidR="00C8223B" w:rsidRDefault="00C8223B" w:rsidP="00C8223B">
      <w:r>
        <w:tab/>
        <w:t>&lt;/property&gt;</w:t>
      </w:r>
    </w:p>
    <w:p w:rsidR="00C8223B" w:rsidRDefault="00C8223B" w:rsidP="00C8223B">
      <w:r>
        <w:tab/>
        <w:t>&lt;property&gt;</w:t>
      </w:r>
    </w:p>
    <w:p w:rsidR="00C8223B" w:rsidRDefault="00C8223B" w:rsidP="00C8223B">
      <w:r>
        <w:tab/>
        <w:t xml:space="preserve">  &lt;name&gt;yarn.resourcemanager.hostname.rm1&lt;/name&gt;</w:t>
      </w:r>
    </w:p>
    <w:p w:rsidR="00C8223B" w:rsidRDefault="00C8223B" w:rsidP="00C8223B">
      <w:r>
        <w:tab/>
        <w:t xml:space="preserve">  &lt;value&gt;hadoop-master&lt;/value&gt;</w:t>
      </w:r>
    </w:p>
    <w:p w:rsidR="00C8223B" w:rsidRDefault="00C8223B" w:rsidP="00C8223B">
      <w:r>
        <w:tab/>
        <w:t>&lt;/property&gt;</w:t>
      </w:r>
    </w:p>
    <w:p w:rsidR="00C8223B" w:rsidRDefault="00C8223B" w:rsidP="00C8223B">
      <w:r>
        <w:tab/>
        <w:t>&lt;property&gt;</w:t>
      </w:r>
    </w:p>
    <w:p w:rsidR="00C8223B" w:rsidRDefault="00C8223B" w:rsidP="00C8223B">
      <w:r>
        <w:tab/>
        <w:t xml:space="preserve">  &lt;name&gt;yarn.resourcemanager.hostname.rm2&lt;/name&gt;</w:t>
      </w:r>
    </w:p>
    <w:p w:rsidR="00C8223B" w:rsidRDefault="00C8223B" w:rsidP="00C8223B">
      <w:r>
        <w:tab/>
        <w:t xml:space="preserve">  &lt;value&gt;hadoop-slave1&lt;/value&gt;</w:t>
      </w:r>
    </w:p>
    <w:p w:rsidR="00C8223B" w:rsidRDefault="00C8223B" w:rsidP="00C8223B">
      <w:r>
        <w:tab/>
        <w:t>&lt;/property&gt;</w:t>
      </w:r>
    </w:p>
    <w:p w:rsidR="00C8223B" w:rsidRDefault="00C8223B" w:rsidP="00C8223B">
      <w:r>
        <w:tab/>
        <w:t>&lt;property&gt;</w:t>
      </w:r>
    </w:p>
    <w:p w:rsidR="00C8223B" w:rsidRDefault="00C8223B" w:rsidP="00C8223B">
      <w:r>
        <w:tab/>
        <w:t xml:space="preserve">  &lt;name&gt;yarn.resourcemanager.webapp.address.rm1&lt;/name&gt;</w:t>
      </w:r>
    </w:p>
    <w:p w:rsidR="00C8223B" w:rsidRDefault="00C8223B" w:rsidP="00C8223B">
      <w:r>
        <w:tab/>
        <w:t xml:space="preserve">  &lt;value&gt;hadoop-master:8088&lt;/value&gt;</w:t>
      </w:r>
    </w:p>
    <w:p w:rsidR="00C8223B" w:rsidRDefault="00C8223B" w:rsidP="00C8223B">
      <w:r>
        <w:tab/>
        <w:t>&lt;/property&gt;</w:t>
      </w:r>
    </w:p>
    <w:p w:rsidR="00C8223B" w:rsidRDefault="00C8223B" w:rsidP="00C8223B">
      <w:r>
        <w:tab/>
        <w:t>&lt;property&gt;</w:t>
      </w:r>
    </w:p>
    <w:p w:rsidR="00C8223B" w:rsidRDefault="00C8223B" w:rsidP="00C8223B">
      <w:r>
        <w:tab/>
        <w:t xml:space="preserve">  &lt;name&gt;yarn.resourcemanager.webapp.address.rm2&lt;/name&gt;</w:t>
      </w:r>
    </w:p>
    <w:p w:rsidR="00C8223B" w:rsidRDefault="00C8223B" w:rsidP="00C8223B">
      <w:r>
        <w:tab/>
        <w:t xml:space="preserve">  &lt;value&gt;hadoop-slave1:8088&lt;/value&gt;</w:t>
      </w:r>
    </w:p>
    <w:p w:rsidR="00C8223B" w:rsidRDefault="00C8223B" w:rsidP="00C8223B">
      <w:r>
        <w:tab/>
        <w:t>&lt;/property&gt;</w:t>
      </w:r>
    </w:p>
    <w:p w:rsidR="00C8223B" w:rsidRDefault="00C8223B" w:rsidP="00C8223B">
      <w:r>
        <w:tab/>
        <w:t>&lt;property&gt;</w:t>
      </w:r>
    </w:p>
    <w:p w:rsidR="00C8223B" w:rsidRDefault="00C8223B" w:rsidP="00C8223B">
      <w:r>
        <w:tab/>
        <w:t xml:space="preserve">  &lt;name&gt;yarn.resourcemanager.zk-address&lt;/name&gt;</w:t>
      </w:r>
    </w:p>
    <w:p w:rsidR="00C8223B" w:rsidRDefault="00C8223B" w:rsidP="00C8223B">
      <w:r>
        <w:tab/>
        <w:t xml:space="preserve">  &lt;value&gt;hadoop-slave1:2181,hadoop-slave2:2181,hadoop-master:2181&lt;/value&gt;</w:t>
      </w:r>
    </w:p>
    <w:p w:rsidR="00C8223B" w:rsidRDefault="00C8223B" w:rsidP="00C8223B">
      <w:r>
        <w:tab/>
        <w:t>&lt;/property&gt;</w:t>
      </w:r>
    </w:p>
    <w:p w:rsidR="00C8223B" w:rsidRDefault="00C8223B" w:rsidP="00C8223B">
      <w:r>
        <w:tab/>
        <w:t>&lt;property&gt;</w:t>
      </w:r>
    </w:p>
    <w:p w:rsidR="00C8223B" w:rsidRDefault="00C8223B" w:rsidP="00C8223B">
      <w:r>
        <w:tab/>
        <w:t xml:space="preserve">  &lt;name&gt;yarn.resourcemanager.recovery.enabled&lt;/name&gt;</w:t>
      </w:r>
    </w:p>
    <w:p w:rsidR="00C8223B" w:rsidRDefault="00C8223B" w:rsidP="00C8223B">
      <w:r>
        <w:tab/>
        <w:t xml:space="preserve">  &lt;value&gt;true&lt;/value&gt;</w:t>
      </w:r>
    </w:p>
    <w:p w:rsidR="00C8223B" w:rsidRDefault="00C8223B" w:rsidP="00C8223B">
      <w:r>
        <w:tab/>
        <w:t xml:space="preserve">&lt;/property&gt; </w:t>
      </w:r>
    </w:p>
    <w:p w:rsidR="00C8223B" w:rsidRDefault="00C8223B" w:rsidP="00C8223B">
      <w:r>
        <w:lastRenderedPageBreak/>
        <w:tab/>
        <w:t>&lt;property&gt;</w:t>
      </w:r>
    </w:p>
    <w:p w:rsidR="00C8223B" w:rsidRDefault="00C8223B" w:rsidP="00C8223B">
      <w:r>
        <w:tab/>
        <w:t xml:space="preserve">  &lt;name&gt;yarn.resourcemanager.store.class&lt;/name&gt;</w:t>
      </w:r>
    </w:p>
    <w:p w:rsidR="00C8223B" w:rsidRDefault="00C8223B" w:rsidP="00C8223B">
      <w:r>
        <w:tab/>
        <w:t>&lt;value&gt;org.apache.hadoop.yarn.server.resourcemanager.recovery.ZKRMStateStore&lt;/value&gt;</w:t>
      </w:r>
    </w:p>
    <w:p w:rsidR="00C8223B" w:rsidRPr="00C8223B" w:rsidRDefault="00C8223B" w:rsidP="00C8223B">
      <w:r>
        <w:tab/>
        <w:t>&lt;/property&gt;</w:t>
      </w:r>
    </w:p>
    <w:p w:rsidR="00C8223B" w:rsidRDefault="00C8223B" w:rsidP="00C8223B">
      <w:pPr>
        <w:pStyle w:val="4"/>
      </w:pPr>
      <w:r>
        <w:rPr>
          <w:rFonts w:hint="eastAsia"/>
        </w:rPr>
        <w:t>h</w:t>
      </w:r>
      <w:r>
        <w:t>adoop-env.sh</w:t>
      </w:r>
    </w:p>
    <w:p w:rsidR="00C8223B" w:rsidRDefault="006E59E3" w:rsidP="00C8223B">
      <w:r>
        <w:rPr>
          <w:rFonts w:hint="eastAsia"/>
        </w:rPr>
        <w:t>#</w:t>
      </w:r>
      <w:r w:rsidR="00C8223B">
        <w:rPr>
          <w:rFonts w:hint="eastAsia"/>
        </w:rPr>
        <w:t>修改</w:t>
      </w:r>
      <w:r w:rsidR="00C8223B">
        <w:rPr>
          <w:rFonts w:hint="eastAsia"/>
        </w:rPr>
        <w:t>$</w:t>
      </w:r>
      <w:r w:rsidR="00C8223B">
        <w:t>JAVA_HOME</w:t>
      </w:r>
    </w:p>
    <w:p w:rsidR="00C8223B" w:rsidRPr="00C8223B" w:rsidRDefault="00C8223B" w:rsidP="00C8223B">
      <w:r w:rsidRPr="00C8223B">
        <w:t>export JAVA_HOME=/usr/java/jdk1.8.0_91</w:t>
      </w:r>
    </w:p>
    <w:p w:rsidR="00C8223B" w:rsidRDefault="00C8223B" w:rsidP="00C8223B">
      <w:pPr>
        <w:pStyle w:val="4"/>
      </w:pPr>
      <w:r>
        <w:t>mapred-site.xml</w:t>
      </w:r>
    </w:p>
    <w:p w:rsidR="00C8223B" w:rsidRDefault="00C8223B" w:rsidP="00C8223B">
      <w:r>
        <w:t>&lt;configuration&gt;</w:t>
      </w:r>
    </w:p>
    <w:p w:rsidR="00C8223B" w:rsidRDefault="00C8223B" w:rsidP="00C8223B">
      <w:r>
        <w:t xml:space="preserve">    &lt;property&gt;</w:t>
      </w:r>
    </w:p>
    <w:p w:rsidR="00C8223B" w:rsidRDefault="00C8223B" w:rsidP="00C8223B">
      <w:r>
        <w:t xml:space="preserve">        &lt;name&gt;mapreduce.framework.name&lt;/name&gt;</w:t>
      </w:r>
    </w:p>
    <w:p w:rsidR="00C8223B" w:rsidRDefault="00C8223B" w:rsidP="00C8223B">
      <w:r>
        <w:t xml:space="preserve">        &lt;value&gt;yarn&lt;/value&gt;</w:t>
      </w:r>
    </w:p>
    <w:p w:rsidR="00C8223B" w:rsidRDefault="00C8223B" w:rsidP="00C8223B">
      <w:r>
        <w:t xml:space="preserve">    &lt;/property&gt;</w:t>
      </w:r>
    </w:p>
    <w:p w:rsidR="00C8223B" w:rsidRPr="00C8223B" w:rsidRDefault="00C8223B" w:rsidP="00C8223B">
      <w:r>
        <w:t>&lt;/configuration&gt;</w:t>
      </w:r>
    </w:p>
    <w:p w:rsidR="00C8223B" w:rsidRDefault="00C8223B" w:rsidP="00C8223B">
      <w:pPr>
        <w:pStyle w:val="4"/>
      </w:pPr>
      <w:r>
        <w:rPr>
          <w:rFonts w:hint="eastAsia"/>
        </w:rPr>
        <w:t>s</w:t>
      </w:r>
      <w:r>
        <w:t>laves</w:t>
      </w:r>
    </w:p>
    <w:p w:rsidR="00C8223B" w:rsidRDefault="00C8223B" w:rsidP="00C8223B">
      <w:r>
        <w:t>hadoop-slave1</w:t>
      </w:r>
    </w:p>
    <w:p w:rsidR="00C8223B" w:rsidRDefault="00C8223B" w:rsidP="00C8223B">
      <w:r>
        <w:t>hadoop-slave2</w:t>
      </w:r>
    </w:p>
    <w:p w:rsidR="006E59E3" w:rsidRDefault="006E59E3" w:rsidP="006E59E3">
      <w:pPr>
        <w:pStyle w:val="3"/>
      </w:pPr>
      <w:r>
        <w:rPr>
          <w:rFonts w:hint="eastAsia"/>
        </w:rPr>
        <w:t>zookeeper</w:t>
      </w:r>
      <w:r>
        <w:rPr>
          <w:rFonts w:hint="eastAsia"/>
        </w:rPr>
        <w:t>配置文件</w:t>
      </w:r>
    </w:p>
    <w:p w:rsidR="006E59E3" w:rsidRDefault="006E59E3" w:rsidP="006E59E3">
      <w:pPr>
        <w:pStyle w:val="4"/>
      </w:pPr>
      <w:r>
        <w:rPr>
          <w:rFonts w:hint="eastAsia"/>
        </w:rPr>
        <w:t>zoo</w:t>
      </w:r>
      <w:r>
        <w:t>.cfg</w:t>
      </w:r>
    </w:p>
    <w:p w:rsidR="006E59E3" w:rsidRDefault="006E59E3" w:rsidP="006E59E3">
      <w:r>
        <w:t>dataDir=/usr/local/zookeeper-3.4.6/data</w:t>
      </w:r>
    </w:p>
    <w:p w:rsidR="006E59E3" w:rsidRDefault="006E59E3" w:rsidP="006E59E3">
      <w:r>
        <w:t xml:space="preserve">dataLogDir=/usr/local/zookeeper-3.4.6/logs </w:t>
      </w:r>
    </w:p>
    <w:p w:rsidR="006E59E3" w:rsidRDefault="006E59E3" w:rsidP="006E59E3">
      <w:r>
        <w:t>server.1=hadoop-master:2888:3888</w:t>
      </w:r>
    </w:p>
    <w:p w:rsidR="006E59E3" w:rsidRDefault="006E59E3" w:rsidP="006E59E3">
      <w:r>
        <w:t>server.2=hadoop-slave1:2888:3888</w:t>
      </w:r>
    </w:p>
    <w:p w:rsidR="006E59E3" w:rsidRPr="006E59E3" w:rsidRDefault="006E59E3" w:rsidP="006E59E3">
      <w:r>
        <w:t>server.3=hadoop-slave2:2888:3888</w:t>
      </w:r>
    </w:p>
    <w:p w:rsidR="006E59E3" w:rsidRDefault="006E59E3" w:rsidP="006E59E3">
      <w:pPr>
        <w:pStyle w:val="3"/>
      </w:pPr>
      <w:r>
        <w:rPr>
          <w:rFonts w:hint="eastAsia"/>
        </w:rPr>
        <w:lastRenderedPageBreak/>
        <w:t>spark</w:t>
      </w:r>
      <w:r>
        <w:rPr>
          <w:rFonts w:hint="eastAsia"/>
        </w:rPr>
        <w:t>配置文件</w:t>
      </w:r>
    </w:p>
    <w:p w:rsidR="006E59E3" w:rsidRDefault="006E59E3" w:rsidP="006E59E3">
      <w:pPr>
        <w:pStyle w:val="4"/>
      </w:pPr>
      <w:r>
        <w:rPr>
          <w:rFonts w:hint="eastAsia"/>
        </w:rPr>
        <w:t>s</w:t>
      </w:r>
      <w:r>
        <w:t>park-env.sh</w:t>
      </w:r>
    </w:p>
    <w:p w:rsidR="006E59E3" w:rsidRDefault="006E59E3" w:rsidP="006E59E3">
      <w:r>
        <w:t>export JAVA_HOME=/usr/java/jdk1.8.0_91</w:t>
      </w:r>
    </w:p>
    <w:p w:rsidR="006E59E3" w:rsidRDefault="006E59E3" w:rsidP="006E59E3">
      <w:r>
        <w:t>export HADOOP_CONF_DIR=/usr/local/hadoop-2.7.3/etc/hadoop</w:t>
      </w:r>
    </w:p>
    <w:p w:rsidR="006E59E3" w:rsidRDefault="006E59E3" w:rsidP="006E59E3">
      <w:r>
        <w:t>export SCALA_HOME=/usr/local/scala-2.12.8</w:t>
      </w:r>
    </w:p>
    <w:p w:rsidR="006E59E3" w:rsidRDefault="006E59E3" w:rsidP="006E59E3">
      <w:r>
        <w:t>export SPARK_MASTER_HOST=hadoop-master</w:t>
      </w:r>
    </w:p>
    <w:p w:rsidR="006E59E3" w:rsidRDefault="006E59E3" w:rsidP="006E59E3">
      <w:r>
        <w:t>export SAPRk_WORKER_MEMORY=1g</w:t>
      </w:r>
    </w:p>
    <w:p w:rsidR="006E59E3" w:rsidRDefault="006E59E3" w:rsidP="006E59E3">
      <w:pPr>
        <w:pStyle w:val="4"/>
      </w:pPr>
      <w:r>
        <w:rPr>
          <w:rFonts w:hint="eastAsia"/>
        </w:rPr>
        <w:t>s</w:t>
      </w:r>
      <w:r>
        <w:t>laves</w:t>
      </w:r>
    </w:p>
    <w:p w:rsidR="006E59E3" w:rsidRDefault="006E59E3" w:rsidP="006E59E3">
      <w:r>
        <w:t>hadoop-master</w:t>
      </w:r>
    </w:p>
    <w:p w:rsidR="006E59E3" w:rsidRDefault="006E59E3" w:rsidP="006E59E3">
      <w:r>
        <w:t>hadoop-slave1</w:t>
      </w:r>
    </w:p>
    <w:p w:rsidR="006E59E3" w:rsidRDefault="006E59E3" w:rsidP="006E59E3">
      <w:r>
        <w:t>hadoop-slave2</w:t>
      </w:r>
    </w:p>
    <w:p w:rsidR="006E59E3" w:rsidRDefault="006E59E3" w:rsidP="006E59E3">
      <w:pPr>
        <w:pStyle w:val="2"/>
      </w:pPr>
      <w:r>
        <w:rPr>
          <w:rFonts w:hint="eastAsia"/>
        </w:rPr>
        <w:t>一键部署</w:t>
      </w:r>
      <w:r>
        <w:rPr>
          <w:rFonts w:hint="eastAsia"/>
        </w:rPr>
        <w:t>H</w:t>
      </w:r>
      <w:r>
        <w:t>adoop HA</w:t>
      </w:r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集群</w:t>
      </w:r>
    </w:p>
    <w:p w:rsidR="006E59E3" w:rsidRDefault="006E59E3" w:rsidP="006E59E3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D</w:t>
      </w:r>
      <w:r>
        <w:t>ockerfile</w:t>
      </w:r>
    </w:p>
    <w:p w:rsidR="006E59E3" w:rsidRDefault="006E59E3" w:rsidP="006E59E3"/>
    <w:p w:rsidR="006E59E3" w:rsidRDefault="006E59E3" w:rsidP="006E59E3">
      <w:r>
        <w:t>FROM centos</w:t>
      </w:r>
    </w:p>
    <w:p w:rsidR="006E59E3" w:rsidRDefault="006E59E3" w:rsidP="006E59E3">
      <w:r>
        <w:t>MAINTAINER Harper Cheung &lt;harper.cheung@qq.com&gt;</w:t>
      </w:r>
    </w:p>
    <w:p w:rsidR="006E59E3" w:rsidRDefault="006E59E3" w:rsidP="006E59E3">
      <w:r>
        <w:t>WORKDIR /root</w:t>
      </w:r>
    </w:p>
    <w:p w:rsidR="006E59E3" w:rsidRDefault="006E59E3" w:rsidP="006E59E3">
      <w:r>
        <w:t>COPY file/* /file/</w:t>
      </w:r>
    </w:p>
    <w:p w:rsidR="006E59E3" w:rsidRDefault="006E59E3" w:rsidP="006E59E3">
      <w:r>
        <w:t>RUN rpm -ivh /file/jdk-8u91-linux-x64.rpm</w:t>
      </w:r>
    </w:p>
    <w:p w:rsidR="006E59E3" w:rsidRDefault="006E59E3" w:rsidP="006E59E3">
      <w:r>
        <w:t>RUN tar -zxvf /file/hadoop-2.7.3.tar.gz -C /usr/local</w:t>
      </w:r>
    </w:p>
    <w:p w:rsidR="006E59E3" w:rsidRDefault="006E59E3" w:rsidP="006E59E3">
      <w:r>
        <w:t>RUN tar -zxvf /file/zookeeper-3.4.6.tar.gz -C /usr/local</w:t>
      </w:r>
    </w:p>
    <w:p w:rsidR="006E59E3" w:rsidRDefault="006E59E3" w:rsidP="006E59E3">
      <w:r>
        <w:t>RUN tar -xvf /file/scala-2.12.8.tgz -C /usr/local</w:t>
      </w:r>
    </w:p>
    <w:p w:rsidR="006E59E3" w:rsidRDefault="006E59E3" w:rsidP="006E59E3">
      <w:r>
        <w:t>RUN tar -xvf /file/spark-2.4.3-bin-hadoop2.7.tgz -C /usr/local</w:t>
      </w:r>
    </w:p>
    <w:p w:rsidR="006E59E3" w:rsidRDefault="006E59E3" w:rsidP="006E59E3">
      <w:r>
        <w:t>ENV JAVA_HOME=/usr/java/jdk1.8.0_91</w:t>
      </w:r>
    </w:p>
    <w:p w:rsidR="006E59E3" w:rsidRDefault="006E59E3" w:rsidP="006E59E3">
      <w:r>
        <w:t>ENV CLASSPATH=.:$JAVA_HOME/jre/lib/rt.jar:$JAVA_HOME/lib/dt.jar:$JAVA_HOME/lib/tools.jar</w:t>
      </w:r>
    </w:p>
    <w:p w:rsidR="006E59E3" w:rsidRDefault="006E59E3" w:rsidP="006E59E3">
      <w:r>
        <w:t>ENV PATH=$PATH:$JAVA_HOME/bin</w:t>
      </w:r>
    </w:p>
    <w:p w:rsidR="006E59E3" w:rsidRDefault="006E59E3" w:rsidP="006E59E3">
      <w:r>
        <w:t>ENV HADOOP_HOME=/usr/local/hadoop-2.7.3</w:t>
      </w:r>
    </w:p>
    <w:p w:rsidR="006E59E3" w:rsidRDefault="006E59E3" w:rsidP="006E59E3">
      <w:r>
        <w:t>ENV HADOOP_COMMON_LIB_NATIVE_DIR=$HADOOP_HOME/lib/native</w:t>
      </w:r>
    </w:p>
    <w:p w:rsidR="006E59E3" w:rsidRDefault="006E59E3" w:rsidP="006E59E3">
      <w:r>
        <w:t>ENV HADOOP_OPTS="-Djava.library.path=$HADOOP_HOME/lib/native"</w:t>
      </w:r>
    </w:p>
    <w:p w:rsidR="006E59E3" w:rsidRDefault="006E59E3" w:rsidP="006E59E3">
      <w:r>
        <w:t>ENV PATH=$PATH:$HADOOP_HOME/bin:$HADOOP_HOME/sbin</w:t>
      </w:r>
    </w:p>
    <w:p w:rsidR="006E59E3" w:rsidRDefault="006E59E3" w:rsidP="006E59E3">
      <w:r>
        <w:t>ENV SCALA_HOME=/usr/local/scala-2.12.8</w:t>
      </w:r>
    </w:p>
    <w:p w:rsidR="006E59E3" w:rsidRDefault="006E59E3" w:rsidP="006E59E3">
      <w:r>
        <w:lastRenderedPageBreak/>
        <w:t>ENV PATH=$PATH:$SCALA_HOME/bin</w:t>
      </w:r>
    </w:p>
    <w:p w:rsidR="006E59E3" w:rsidRDefault="006E59E3" w:rsidP="006E59E3">
      <w:r>
        <w:t>ENV SPARK_HOME=/usr/local/spark-2.4.3-bin-hadoop2.7</w:t>
      </w:r>
    </w:p>
    <w:p w:rsidR="006E59E3" w:rsidRDefault="006E59E3" w:rsidP="006E59E3">
      <w:r>
        <w:t>ENV PATH=$PATH:$SPARK_HOME/bin:$SPARK_HOME/sbin</w:t>
      </w:r>
    </w:p>
    <w:p w:rsidR="006E59E3" w:rsidRDefault="006E59E3" w:rsidP="006E59E3">
      <w:r>
        <w:t>ENV ZOOKEEPER_HOME=/usr/local/zookeeper-3.4.6</w:t>
      </w:r>
    </w:p>
    <w:p w:rsidR="006E59E3" w:rsidRDefault="006E59E3" w:rsidP="006E59E3">
      <w:r>
        <w:t>ENV PATH=$PATH:$ZOOKEEPER_HOME/bin</w:t>
      </w:r>
    </w:p>
    <w:p w:rsidR="006E59E3" w:rsidRDefault="006E59E3" w:rsidP="006E59E3">
      <w:r>
        <w:t xml:space="preserve">RUN mkdir -p /root/hdfs/namenode &amp;&amp; \ </w:t>
      </w:r>
    </w:p>
    <w:p w:rsidR="006E59E3" w:rsidRDefault="006E59E3" w:rsidP="006E59E3">
      <w:r>
        <w:t xml:space="preserve">    mkdir -p /root/hdfs/datanode &amp;&amp; \</w:t>
      </w:r>
    </w:p>
    <w:p w:rsidR="006E59E3" w:rsidRDefault="006E59E3" w:rsidP="006E59E3">
      <w:r>
        <w:t xml:space="preserve">    mkdir $HADOOP_HOME/logs &amp;&amp; \</w:t>
      </w:r>
    </w:p>
    <w:p w:rsidR="006E59E3" w:rsidRDefault="006E59E3" w:rsidP="006E59E3">
      <w:r>
        <w:t xml:space="preserve">    mkdir $ZOOKEEPER_HOME/data &amp;&amp; \</w:t>
      </w:r>
    </w:p>
    <w:p w:rsidR="006E59E3" w:rsidRDefault="006E59E3" w:rsidP="006E59E3">
      <w:r>
        <w:t xml:space="preserve">    mkdir $ZOOKEEPER_HOME/logs</w:t>
      </w:r>
    </w:p>
    <w:p w:rsidR="006E59E3" w:rsidRDefault="006E59E3" w:rsidP="006E59E3">
      <w:r>
        <w:t>RUN yum update -y &amp;&amp; \</w:t>
      </w:r>
    </w:p>
    <w:p w:rsidR="006E59E3" w:rsidRDefault="006E59E3" w:rsidP="006E59E3">
      <w:r>
        <w:t xml:space="preserve">    yum install -y openssh-server openssh-clients which psmisc</w:t>
      </w:r>
    </w:p>
    <w:p w:rsidR="006E59E3" w:rsidRDefault="006E59E3" w:rsidP="006E59E3">
      <w:r>
        <w:t>RUN ssh-keygen -t rsa -f ~/.ssh/id_rsa -P '' &amp;&amp; \</w:t>
      </w:r>
    </w:p>
    <w:p w:rsidR="006E59E3" w:rsidRDefault="006E59E3" w:rsidP="006E59E3">
      <w:r>
        <w:t xml:space="preserve">    cat ~/.ssh/id_rsa.pub &gt;&gt; ~/.ssh/authorized_keys</w:t>
      </w:r>
    </w:p>
    <w:p w:rsidR="006E59E3" w:rsidRDefault="006E59E3" w:rsidP="006E59E3">
      <w:r>
        <w:t>RUN mv /file/ssh_config /etc/ssh/</w:t>
      </w:r>
    </w:p>
    <w:p w:rsidR="006E59E3" w:rsidRDefault="006E59E3" w:rsidP="006E59E3">
      <w:r>
        <w:t>ADD file/hadoop/hadoop-env.sh $HADOOP_HOME/etc/hadoop</w:t>
      </w:r>
    </w:p>
    <w:p w:rsidR="006E59E3" w:rsidRDefault="006E59E3" w:rsidP="006E59E3">
      <w:r>
        <w:t>ADD file/hadoop/hdfs-site.xml $HADOOP_HOME/etc/hadoop</w:t>
      </w:r>
    </w:p>
    <w:p w:rsidR="006E59E3" w:rsidRDefault="006E59E3" w:rsidP="006E59E3">
      <w:r>
        <w:t>ADD file/hadoop/core-site.xml $HADOOP_HOME/etc/hadoop</w:t>
      </w:r>
    </w:p>
    <w:p w:rsidR="006E59E3" w:rsidRDefault="006E59E3" w:rsidP="006E59E3">
      <w:r>
        <w:t>ADD file/hadoop/mapred-site.xml $HADOOP_HOME/etc/hadoop</w:t>
      </w:r>
    </w:p>
    <w:p w:rsidR="006E59E3" w:rsidRDefault="006E59E3" w:rsidP="006E59E3">
      <w:r>
        <w:t>ADD file/hadoop/yarn-site.xml $HADOOP_HOME/etc/hadoop</w:t>
      </w:r>
    </w:p>
    <w:p w:rsidR="006E59E3" w:rsidRDefault="006E59E3" w:rsidP="006E59E3">
      <w:r>
        <w:t>ADD file/hadoop/slaves $HADOOP_HOME/etc/hadoop</w:t>
      </w:r>
    </w:p>
    <w:p w:rsidR="006E59E3" w:rsidRDefault="006E59E3" w:rsidP="006E59E3">
      <w:r>
        <w:t>ADD file/zookeeper/zoo.cfg $ZOOKEEPER_HOME/conf</w:t>
      </w:r>
    </w:p>
    <w:p w:rsidR="006E59E3" w:rsidRDefault="006E59E3" w:rsidP="006E59E3">
      <w:r>
        <w:t>#ADD file/zookeeper/slave2/myid $ZOOKEEPER_HOME/data</w:t>
      </w:r>
    </w:p>
    <w:p w:rsidR="006E59E3" w:rsidRDefault="006E59E3" w:rsidP="006E59E3">
      <w:r>
        <w:t>ADD file/spark/slaves $SPARK_HOME/conf</w:t>
      </w:r>
    </w:p>
    <w:p w:rsidR="006E59E3" w:rsidRDefault="006E59E3" w:rsidP="006E59E3">
      <w:r>
        <w:t>ADD file/spark/spark-env.sh $SPARK_HOME/conf</w:t>
      </w:r>
    </w:p>
    <w:p w:rsidR="006E59E3" w:rsidRDefault="006E59E3" w:rsidP="006E59E3">
      <w:r>
        <w:t>RUN mv $SPARK_HOME/sbin/start-all.sh $SPARK_HOME/sbin/start-spark-all.sh</w:t>
      </w:r>
    </w:p>
    <w:p w:rsidR="006E59E3" w:rsidRDefault="006E59E3" w:rsidP="006E59E3">
      <w:r>
        <w:t>RUN mv $SPARK_HOME/sbin/stop-all.sh $SPARK_HOME/sbin/stop-spark-all.sh</w:t>
      </w:r>
    </w:p>
    <w:p w:rsidR="006E59E3" w:rsidRDefault="006E59E3" w:rsidP="006E59E3">
      <w:r>
        <w:t>RUN chmod +x /file/start.sh &amp;&amp; \</w:t>
      </w:r>
    </w:p>
    <w:p w:rsidR="006E59E3" w:rsidRDefault="006E59E3" w:rsidP="006E59E3">
      <w:r>
        <w:t xml:space="preserve">    chmod +x $HADOOP_HOME/sbin/start-dfs.sh &amp;&amp; \</w:t>
      </w:r>
    </w:p>
    <w:p w:rsidR="006E59E3" w:rsidRDefault="006E59E3" w:rsidP="006E59E3">
      <w:r>
        <w:t xml:space="preserve">    chmod +x $HADOOP_HOME/sbin/start-yarn.sh</w:t>
      </w:r>
    </w:p>
    <w:p w:rsidR="006E59E3" w:rsidRPr="006E59E3" w:rsidRDefault="006E59E3" w:rsidP="006E59E3">
      <w:r>
        <w:t>CMD [ "sh", "-c", "systemctl start sshd; bash"]</w:t>
      </w:r>
    </w:p>
    <w:p w:rsidR="006E59E3" w:rsidRDefault="006E59E3" w:rsidP="006E59E3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docker</w:t>
      </w:r>
      <w:r>
        <w:t>-compose.yml</w:t>
      </w:r>
    </w:p>
    <w:p w:rsidR="006E59E3" w:rsidRDefault="006E59E3" w:rsidP="006E59E3">
      <w:r>
        <w:t xml:space="preserve">--- </w:t>
      </w:r>
    </w:p>
    <w:p w:rsidR="006E59E3" w:rsidRDefault="006E59E3" w:rsidP="006E59E3">
      <w:r>
        <w:t xml:space="preserve">services: </w:t>
      </w:r>
    </w:p>
    <w:p w:rsidR="006E59E3" w:rsidRDefault="006E59E3" w:rsidP="006E59E3">
      <w:r>
        <w:t xml:space="preserve">  hadoop-master: </w:t>
      </w:r>
    </w:p>
    <w:p w:rsidR="006E59E3" w:rsidRDefault="006E59E3" w:rsidP="006E59E3">
      <w:r>
        <w:t xml:space="preserve">    command: </w:t>
      </w:r>
    </w:p>
    <w:p w:rsidR="006E59E3" w:rsidRDefault="006E59E3" w:rsidP="006E59E3">
      <w:r>
        <w:t xml:space="preserve">      - /bin/sh</w:t>
      </w:r>
    </w:p>
    <w:p w:rsidR="006E59E3" w:rsidRDefault="006E59E3" w:rsidP="006E59E3">
      <w:r>
        <w:t xml:space="preserve">      - "-c"</w:t>
      </w:r>
    </w:p>
    <w:p w:rsidR="006E59E3" w:rsidRDefault="006E59E3" w:rsidP="006E59E3">
      <w:r>
        <w:t xml:space="preserve">      - |</w:t>
      </w:r>
    </w:p>
    <w:p w:rsidR="006E59E3" w:rsidRDefault="006E59E3" w:rsidP="006E59E3">
      <w:r>
        <w:t xml:space="preserve">          echo 1 &gt;&gt;/usr/local/zookeeper-3.4.6/data/myid</w:t>
      </w:r>
    </w:p>
    <w:p w:rsidR="006E59E3" w:rsidRDefault="006E59E3" w:rsidP="006E59E3">
      <w:r>
        <w:t xml:space="preserve">          systemctl start sshd</w:t>
      </w:r>
    </w:p>
    <w:p w:rsidR="006E59E3" w:rsidRDefault="006E59E3" w:rsidP="006E59E3">
      <w:r>
        <w:t xml:space="preserve">          zkServer.sh start</w:t>
      </w:r>
    </w:p>
    <w:p w:rsidR="006E59E3" w:rsidRDefault="006E59E3" w:rsidP="006E59E3">
      <w:r>
        <w:lastRenderedPageBreak/>
        <w:t xml:space="preserve">          /usr/sbin/init</w:t>
      </w:r>
    </w:p>
    <w:p w:rsidR="006E59E3" w:rsidRDefault="006E59E3" w:rsidP="006E59E3">
      <w:r>
        <w:t xml:space="preserve">    container_name: hadoop-master</w:t>
      </w:r>
    </w:p>
    <w:p w:rsidR="006E59E3" w:rsidRDefault="006E59E3" w:rsidP="006E59E3">
      <w:r>
        <w:t xml:space="preserve">    depends_on:</w:t>
      </w:r>
    </w:p>
    <w:p w:rsidR="006E59E3" w:rsidRDefault="006E59E3" w:rsidP="006E59E3">
      <w:r>
        <w:t xml:space="preserve">      - hadoop-slave1</w:t>
      </w:r>
    </w:p>
    <w:p w:rsidR="006E59E3" w:rsidRDefault="006E59E3" w:rsidP="006E59E3">
      <w:r>
        <w:t xml:space="preserve">      - hadoop-slave2</w:t>
      </w:r>
    </w:p>
    <w:p w:rsidR="006E59E3" w:rsidRDefault="006E59E3" w:rsidP="006E59E3">
      <w:r>
        <w:t xml:space="preserve">    environment: </w:t>
      </w:r>
    </w:p>
    <w:p w:rsidR="006E59E3" w:rsidRDefault="006E59E3" w:rsidP="006E59E3">
      <w:r>
        <w:t xml:space="preserve">      container: docker</w:t>
      </w:r>
    </w:p>
    <w:p w:rsidR="006E59E3" w:rsidRDefault="006E59E3" w:rsidP="006E59E3">
      <w:r>
        <w:t xml:space="preserve">    hostname: hadoop-master</w:t>
      </w:r>
    </w:p>
    <w:p w:rsidR="006E59E3" w:rsidRDefault="006E59E3" w:rsidP="006E59E3">
      <w:r>
        <w:t xml:space="preserve">    image: "harper/hadoop-cluster:8.0"</w:t>
      </w:r>
    </w:p>
    <w:p w:rsidR="006E59E3" w:rsidRDefault="006E59E3" w:rsidP="006E59E3">
      <w:r>
        <w:t xml:space="preserve">    network_mode: hadoop</w:t>
      </w:r>
    </w:p>
    <w:p w:rsidR="006E59E3" w:rsidRDefault="006E59E3" w:rsidP="006E59E3">
      <w:r>
        <w:t xml:space="preserve">    ports: </w:t>
      </w:r>
    </w:p>
    <w:p w:rsidR="006E59E3" w:rsidRDefault="006E59E3" w:rsidP="006E59E3">
      <w:r>
        <w:t xml:space="preserve">      - "8088:8088"</w:t>
      </w:r>
    </w:p>
    <w:p w:rsidR="006E59E3" w:rsidRDefault="006E59E3" w:rsidP="006E59E3">
      <w:r>
        <w:t xml:space="preserve">      - "8080:8080"</w:t>
      </w:r>
    </w:p>
    <w:p w:rsidR="006E59E3" w:rsidRDefault="006E59E3" w:rsidP="006E59E3">
      <w:r>
        <w:t xml:space="preserve">      - "50070:50070"</w:t>
      </w:r>
    </w:p>
    <w:p w:rsidR="006E59E3" w:rsidRDefault="006E59E3" w:rsidP="006E59E3">
      <w:r>
        <w:t xml:space="preserve">    privileged: true</w:t>
      </w:r>
    </w:p>
    <w:p w:rsidR="006E59E3" w:rsidRDefault="006E59E3" w:rsidP="006E59E3">
      <w:r>
        <w:t xml:space="preserve">    volumes: </w:t>
      </w:r>
    </w:p>
    <w:p w:rsidR="006E59E3" w:rsidRDefault="006E59E3" w:rsidP="006E59E3">
      <w:r>
        <w:t xml:space="preserve">      - "/sys/fs/cgroup:/sys/fs/cgroup"</w:t>
      </w:r>
    </w:p>
    <w:p w:rsidR="006E59E3" w:rsidRDefault="006E59E3" w:rsidP="006E59E3">
      <w:r>
        <w:t xml:space="preserve">  hadoop-slave1: </w:t>
      </w:r>
    </w:p>
    <w:p w:rsidR="006E59E3" w:rsidRDefault="006E59E3" w:rsidP="006E59E3">
      <w:r>
        <w:t xml:space="preserve">    command: </w:t>
      </w:r>
    </w:p>
    <w:p w:rsidR="006E59E3" w:rsidRDefault="006E59E3" w:rsidP="006E59E3">
      <w:r>
        <w:t xml:space="preserve">      - /bin/sh</w:t>
      </w:r>
    </w:p>
    <w:p w:rsidR="006E59E3" w:rsidRDefault="006E59E3" w:rsidP="006E59E3">
      <w:r>
        <w:t xml:space="preserve">      - "-c"</w:t>
      </w:r>
    </w:p>
    <w:p w:rsidR="006E59E3" w:rsidRDefault="006E59E3" w:rsidP="006E59E3">
      <w:r>
        <w:t xml:space="preserve">      - |</w:t>
      </w:r>
    </w:p>
    <w:p w:rsidR="006E59E3" w:rsidRDefault="006E59E3" w:rsidP="006E59E3">
      <w:r>
        <w:t xml:space="preserve">          echo 2 &gt;&gt;/usr/local/zookeeper-3.4.6/data/myid</w:t>
      </w:r>
    </w:p>
    <w:p w:rsidR="006E59E3" w:rsidRDefault="006E59E3" w:rsidP="006E59E3">
      <w:r>
        <w:t xml:space="preserve">          systemctl start sshd</w:t>
      </w:r>
    </w:p>
    <w:p w:rsidR="006E59E3" w:rsidRDefault="006E59E3" w:rsidP="006E59E3">
      <w:r>
        <w:t xml:space="preserve">          zkServer.sh start</w:t>
      </w:r>
    </w:p>
    <w:p w:rsidR="006E59E3" w:rsidRDefault="006E59E3" w:rsidP="006E59E3">
      <w:r>
        <w:t xml:space="preserve">          /usr/sbin/init</w:t>
      </w:r>
    </w:p>
    <w:p w:rsidR="006E59E3" w:rsidRDefault="006E59E3" w:rsidP="006E59E3">
      <w:r>
        <w:t xml:space="preserve">    container_name: hadoop-slave1</w:t>
      </w:r>
    </w:p>
    <w:p w:rsidR="006E59E3" w:rsidRDefault="006E59E3" w:rsidP="006E59E3">
      <w:r>
        <w:t xml:space="preserve">    environment: </w:t>
      </w:r>
    </w:p>
    <w:p w:rsidR="006E59E3" w:rsidRDefault="006E59E3" w:rsidP="006E59E3">
      <w:r>
        <w:t xml:space="preserve">      container: docker</w:t>
      </w:r>
    </w:p>
    <w:p w:rsidR="006E59E3" w:rsidRDefault="006E59E3" w:rsidP="006E59E3">
      <w:r>
        <w:t xml:space="preserve">    hostname: hadoop-slave1</w:t>
      </w:r>
    </w:p>
    <w:p w:rsidR="006E59E3" w:rsidRDefault="006E59E3" w:rsidP="006E59E3">
      <w:r>
        <w:t xml:space="preserve">    image: "harper/hadoop-cluster:8.0"</w:t>
      </w:r>
    </w:p>
    <w:p w:rsidR="006E59E3" w:rsidRDefault="006E59E3" w:rsidP="006E59E3">
      <w:r>
        <w:t xml:space="preserve">    network_mode: hadoop</w:t>
      </w:r>
    </w:p>
    <w:p w:rsidR="006E59E3" w:rsidRDefault="006E59E3" w:rsidP="006E59E3">
      <w:r>
        <w:t xml:space="preserve">    privileged: true</w:t>
      </w:r>
    </w:p>
    <w:p w:rsidR="006E59E3" w:rsidRDefault="006E59E3" w:rsidP="006E59E3">
      <w:r>
        <w:t xml:space="preserve">    volumes: </w:t>
      </w:r>
    </w:p>
    <w:p w:rsidR="006E59E3" w:rsidRDefault="006E59E3" w:rsidP="006E59E3">
      <w:r>
        <w:t xml:space="preserve">      - "/sys/fs/cgroup:/sys/fs/cgroup"</w:t>
      </w:r>
    </w:p>
    <w:p w:rsidR="006E59E3" w:rsidRDefault="006E59E3" w:rsidP="006E59E3">
      <w:r>
        <w:t xml:space="preserve">  hadoop-slave2: </w:t>
      </w:r>
    </w:p>
    <w:p w:rsidR="006E59E3" w:rsidRDefault="006E59E3" w:rsidP="006E59E3">
      <w:r>
        <w:t xml:space="preserve">    command: </w:t>
      </w:r>
    </w:p>
    <w:p w:rsidR="006E59E3" w:rsidRDefault="006E59E3" w:rsidP="006E59E3">
      <w:r>
        <w:t xml:space="preserve">      - /bin/sh</w:t>
      </w:r>
    </w:p>
    <w:p w:rsidR="006E59E3" w:rsidRDefault="006E59E3" w:rsidP="006E59E3">
      <w:r>
        <w:t xml:space="preserve">      - "-c"</w:t>
      </w:r>
    </w:p>
    <w:p w:rsidR="006E59E3" w:rsidRDefault="006E59E3" w:rsidP="006E59E3">
      <w:r>
        <w:t xml:space="preserve">      - |</w:t>
      </w:r>
    </w:p>
    <w:p w:rsidR="006E59E3" w:rsidRDefault="006E59E3" w:rsidP="006E59E3">
      <w:r>
        <w:t xml:space="preserve">          echo 3 &gt;&gt;/usr/local/zookeeper-3.4.6/data/myid</w:t>
      </w:r>
    </w:p>
    <w:p w:rsidR="006E59E3" w:rsidRDefault="006E59E3" w:rsidP="006E59E3">
      <w:r>
        <w:t xml:space="preserve">          systemctl start sshd</w:t>
      </w:r>
    </w:p>
    <w:p w:rsidR="006E59E3" w:rsidRDefault="006E59E3" w:rsidP="006E59E3">
      <w:r>
        <w:t xml:space="preserve">          zkServer.sh start</w:t>
      </w:r>
    </w:p>
    <w:p w:rsidR="006E59E3" w:rsidRDefault="006E59E3" w:rsidP="006E59E3">
      <w:r>
        <w:t xml:space="preserve">          /usr/sbin/init</w:t>
      </w:r>
    </w:p>
    <w:p w:rsidR="006E59E3" w:rsidRDefault="006E59E3" w:rsidP="006E59E3">
      <w:r>
        <w:lastRenderedPageBreak/>
        <w:t xml:space="preserve">    container_name: hadoop-slave2</w:t>
      </w:r>
    </w:p>
    <w:p w:rsidR="006E59E3" w:rsidRDefault="006E59E3" w:rsidP="006E59E3">
      <w:r>
        <w:t xml:space="preserve">    environment: </w:t>
      </w:r>
    </w:p>
    <w:p w:rsidR="006E59E3" w:rsidRDefault="006E59E3" w:rsidP="006E59E3">
      <w:r>
        <w:t xml:space="preserve">      container: docker</w:t>
      </w:r>
    </w:p>
    <w:p w:rsidR="006E59E3" w:rsidRDefault="006E59E3" w:rsidP="006E59E3">
      <w:r>
        <w:t xml:space="preserve">    hostname: hadoop-slave2</w:t>
      </w:r>
    </w:p>
    <w:p w:rsidR="006E59E3" w:rsidRDefault="006E59E3" w:rsidP="006E59E3">
      <w:r>
        <w:t xml:space="preserve">    image: "harper/hadoop-cluster:8.0"</w:t>
      </w:r>
    </w:p>
    <w:p w:rsidR="006E59E3" w:rsidRDefault="006E59E3" w:rsidP="006E59E3">
      <w:r>
        <w:t xml:space="preserve">    network_mode: hadoop</w:t>
      </w:r>
    </w:p>
    <w:p w:rsidR="006E59E3" w:rsidRDefault="006E59E3" w:rsidP="006E59E3">
      <w:r>
        <w:t xml:space="preserve">    privileged: true</w:t>
      </w:r>
    </w:p>
    <w:p w:rsidR="006E59E3" w:rsidRDefault="006E59E3" w:rsidP="006E59E3">
      <w:r>
        <w:t xml:space="preserve">    volumes: </w:t>
      </w:r>
    </w:p>
    <w:p w:rsidR="006E59E3" w:rsidRDefault="006E59E3" w:rsidP="006E59E3">
      <w:r>
        <w:t xml:space="preserve">      - "/sys/fs/cgroup:/sys/fs/cgroup"</w:t>
      </w:r>
    </w:p>
    <w:p w:rsidR="006E59E3" w:rsidRDefault="006E59E3" w:rsidP="006E59E3">
      <w:r>
        <w:t>version: "3.4"</w:t>
      </w:r>
    </w:p>
    <w:p w:rsidR="006E59E3" w:rsidRDefault="006E59E3" w:rsidP="006E59E3">
      <w:pPr>
        <w:pStyle w:val="1"/>
      </w:pPr>
      <w:r>
        <w:rPr>
          <w:rFonts w:hint="eastAsia"/>
        </w:rPr>
        <w:lastRenderedPageBreak/>
        <w:t>n</w:t>
      </w:r>
      <w:r>
        <w:t>ginx+tomcat+mysql</w:t>
      </w:r>
    </w:p>
    <w:p w:rsidR="006E59E3" w:rsidRDefault="006E59E3" w:rsidP="006E59E3">
      <w:r>
        <w:rPr>
          <w:rFonts w:hint="eastAsia"/>
        </w:rPr>
        <w:t>要求实现：</w:t>
      </w:r>
    </w:p>
    <w:p w:rsidR="006E59E3" w:rsidRDefault="006E59E3" w:rsidP="006E59E3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读写分离和高可用</w:t>
      </w:r>
    </w:p>
    <w:p w:rsidR="006E59E3" w:rsidRDefault="006E59E3" w:rsidP="006E59E3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做负载均衡分布</w:t>
      </w:r>
    </w:p>
    <w:p w:rsidR="006E59E3" w:rsidRDefault="006E59E3" w:rsidP="006E59E3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nginx</w:t>
      </w:r>
      <w:r>
        <w:rPr>
          <w:rFonts w:hint="eastAsia"/>
        </w:rPr>
        <w:t>做负载均衡和反向代理</w:t>
      </w:r>
    </w:p>
    <w:p w:rsidR="006E59E3" w:rsidRDefault="006E59E3" w:rsidP="006E59E3">
      <w:pPr>
        <w:pStyle w:val="aa"/>
        <w:numPr>
          <w:ilvl w:val="0"/>
          <w:numId w:val="5"/>
        </w:numPr>
        <w:ind w:firstLineChars="0"/>
      </w:pPr>
      <w:r w:rsidRPr="006E59E3">
        <w:rPr>
          <w:rFonts w:hint="eastAsia"/>
        </w:rPr>
        <w:t>要求用</w:t>
      </w:r>
      <w:r w:rsidRPr="006E59E3">
        <w:rPr>
          <w:rFonts w:hint="eastAsia"/>
        </w:rPr>
        <w:t>AB</w:t>
      </w:r>
      <w:r w:rsidRPr="006E59E3">
        <w:rPr>
          <w:rFonts w:hint="eastAsia"/>
        </w:rPr>
        <w:t>测试法（</w:t>
      </w:r>
      <w:r w:rsidRPr="006E59E3">
        <w:rPr>
          <w:rFonts w:hint="eastAsia"/>
        </w:rPr>
        <w:t>apache</w:t>
      </w:r>
      <w:r w:rsidRPr="006E59E3">
        <w:rPr>
          <w:rFonts w:hint="eastAsia"/>
        </w:rPr>
        <w:t>的开源软件），进行</w:t>
      </w:r>
      <w:r w:rsidR="00770EFF">
        <w:rPr>
          <w:rFonts w:hint="eastAsia"/>
        </w:rPr>
        <w:t>压力测试，必须测出当前环境最大的峰值以及最短响应时间，形成测试报告</w:t>
      </w:r>
    </w:p>
    <w:p w:rsidR="00770EFF" w:rsidRDefault="00770EFF" w:rsidP="00770EFF">
      <w:pPr>
        <w:pStyle w:val="2"/>
      </w:pPr>
      <w:r>
        <w:rPr>
          <w:rFonts w:hint="eastAsia"/>
        </w:rPr>
        <w:t>MySQL</w:t>
      </w:r>
      <w:r>
        <w:t>主从复制</w:t>
      </w:r>
    </w:p>
    <w:p w:rsidR="00770EFF" w:rsidRDefault="00770EFF" w:rsidP="00770EFF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d</w:t>
      </w:r>
      <w:r>
        <w:t>ocker-compose.yml</w:t>
      </w:r>
    </w:p>
    <w:p w:rsidR="00770EFF" w:rsidRDefault="00770EFF" w:rsidP="00770EFF">
      <w:r>
        <w:t xml:space="preserve">--- </w:t>
      </w:r>
    </w:p>
    <w:p w:rsidR="00770EFF" w:rsidRDefault="00770EFF" w:rsidP="00770EFF">
      <w:r>
        <w:t xml:space="preserve">mysql-master: </w:t>
      </w:r>
    </w:p>
    <w:p w:rsidR="00770EFF" w:rsidRDefault="00770EFF" w:rsidP="00770EFF">
      <w:r>
        <w:t xml:space="preserve">  container_name: mysql-master</w:t>
      </w:r>
    </w:p>
    <w:p w:rsidR="00770EFF" w:rsidRDefault="00770EFF" w:rsidP="00770EFF">
      <w:r>
        <w:t xml:space="preserve">  environment: </w:t>
      </w:r>
    </w:p>
    <w:p w:rsidR="00770EFF" w:rsidRDefault="00770EFF" w:rsidP="00770EFF">
      <w:r>
        <w:t xml:space="preserve">    - MYSQL_ROOT_PASSWORD=root</w:t>
      </w:r>
    </w:p>
    <w:p w:rsidR="00770EFF" w:rsidRDefault="00770EFF" w:rsidP="00770EFF">
      <w:r>
        <w:t xml:space="preserve">  hostname: msyql-master</w:t>
      </w:r>
    </w:p>
    <w:p w:rsidR="00770EFF" w:rsidRDefault="00770EFF" w:rsidP="00770EFF">
      <w:r>
        <w:t xml:space="preserve">  image: "mysql:5.7"</w:t>
      </w:r>
    </w:p>
    <w:p w:rsidR="00770EFF" w:rsidRDefault="00770EFF" w:rsidP="00770EFF">
      <w:r>
        <w:t xml:space="preserve">  ports: </w:t>
      </w:r>
    </w:p>
    <w:p w:rsidR="00770EFF" w:rsidRDefault="00770EFF" w:rsidP="00770EFF">
      <w:r>
        <w:t xml:space="preserve">    - "3306:3306"</w:t>
      </w:r>
    </w:p>
    <w:p w:rsidR="00770EFF" w:rsidRDefault="00770EFF" w:rsidP="00770EFF">
      <w:r>
        <w:t xml:space="preserve">  volumes: </w:t>
      </w:r>
    </w:p>
    <w:p w:rsidR="00770EFF" w:rsidRDefault="00770EFF" w:rsidP="00770EFF">
      <w:r>
        <w:t xml:space="preserve">    - "/root/harper-mysql/mysqlData/master/cnf:/etc/mysql/conf.d"</w:t>
      </w:r>
    </w:p>
    <w:p w:rsidR="00770EFF" w:rsidRDefault="00770EFF" w:rsidP="00770EFF">
      <w:r>
        <w:t xml:space="preserve">    - "/root/harper-mysql/mysqlData/master/data:/var/lib/mysql"</w:t>
      </w:r>
    </w:p>
    <w:p w:rsidR="00770EFF" w:rsidRDefault="00770EFF" w:rsidP="00770EFF">
      <w:r>
        <w:t xml:space="preserve">mysql-slave: </w:t>
      </w:r>
    </w:p>
    <w:p w:rsidR="00770EFF" w:rsidRDefault="00770EFF" w:rsidP="00770EFF">
      <w:r>
        <w:t xml:space="preserve">  container_name: mysql-slave</w:t>
      </w:r>
    </w:p>
    <w:p w:rsidR="00770EFF" w:rsidRDefault="00770EFF" w:rsidP="00770EFF">
      <w:r>
        <w:t xml:space="preserve">  environment: </w:t>
      </w:r>
    </w:p>
    <w:p w:rsidR="00770EFF" w:rsidRDefault="00770EFF" w:rsidP="00770EFF">
      <w:r>
        <w:t xml:space="preserve">    - MYSQL_ROOT_PASSWORD=root</w:t>
      </w:r>
    </w:p>
    <w:p w:rsidR="00770EFF" w:rsidRDefault="00770EFF" w:rsidP="00770EFF">
      <w:r>
        <w:t xml:space="preserve">  hostname: msyql-slave</w:t>
      </w:r>
    </w:p>
    <w:p w:rsidR="00770EFF" w:rsidRDefault="00770EFF" w:rsidP="00770EFF">
      <w:r>
        <w:t xml:space="preserve">  image: "mysql:5.7"</w:t>
      </w:r>
    </w:p>
    <w:p w:rsidR="00770EFF" w:rsidRDefault="00770EFF" w:rsidP="00770EFF">
      <w:r>
        <w:t xml:space="preserve">  ports: </w:t>
      </w:r>
    </w:p>
    <w:p w:rsidR="00770EFF" w:rsidRDefault="00770EFF" w:rsidP="00770EFF">
      <w:r>
        <w:t xml:space="preserve">    - "3307:3306"</w:t>
      </w:r>
    </w:p>
    <w:p w:rsidR="00770EFF" w:rsidRDefault="00770EFF" w:rsidP="00770EFF">
      <w:r>
        <w:t xml:space="preserve">  volumes: </w:t>
      </w:r>
    </w:p>
    <w:p w:rsidR="00770EFF" w:rsidRDefault="00770EFF" w:rsidP="00770EFF">
      <w:r>
        <w:t xml:space="preserve">    - "/root/harper-mysql/mysqlData/slave/cnf:/etc/mysql/conf.d"</w:t>
      </w:r>
    </w:p>
    <w:p w:rsidR="00770EFF" w:rsidRDefault="00770EFF" w:rsidP="00770EFF">
      <w:pPr>
        <w:ind w:firstLine="480"/>
      </w:pPr>
      <w:r>
        <w:t>- "/root/harper-mysql/mysqlData/slave/data:/var/lib/mysql"</w:t>
      </w:r>
    </w:p>
    <w:p w:rsidR="00770EFF" w:rsidRDefault="00770EFF" w:rsidP="00770EFF">
      <w:pPr>
        <w:pStyle w:val="3"/>
      </w:pPr>
      <w:r>
        <w:rPr>
          <w:rFonts w:hint="eastAsia"/>
        </w:rPr>
        <w:t>配置文件</w:t>
      </w:r>
      <w:r>
        <w:rPr>
          <w:rFonts w:hint="eastAsia"/>
        </w:rPr>
        <w:t>mysql</w:t>
      </w:r>
      <w:r>
        <w:t>.conf</w:t>
      </w:r>
    </w:p>
    <w:p w:rsidR="00770EFF" w:rsidRDefault="00770EFF" w:rsidP="00770EFF">
      <w:r>
        <w:t>[mysqld]</w:t>
      </w:r>
    </w:p>
    <w:p w:rsidR="00770EFF" w:rsidRDefault="00770EFF" w:rsidP="00770EFF">
      <w:r>
        <w:t>pid-file    = /var/run/mysqld/mysqld.pid</w:t>
      </w:r>
    </w:p>
    <w:p w:rsidR="00770EFF" w:rsidRDefault="00770EFF" w:rsidP="00770EFF">
      <w:r>
        <w:lastRenderedPageBreak/>
        <w:t>socket    = /var/run/mysqld/mysqld.sock</w:t>
      </w:r>
    </w:p>
    <w:p w:rsidR="00770EFF" w:rsidRDefault="00770EFF" w:rsidP="00770EFF">
      <w:r>
        <w:t>datadir    = /var/lib/mysql</w:t>
      </w:r>
    </w:p>
    <w:p w:rsidR="00770EFF" w:rsidRDefault="00770EFF" w:rsidP="00770EFF">
      <w:r>
        <w:t>symbolic-links=0</w:t>
      </w:r>
    </w:p>
    <w:p w:rsidR="00770EFF" w:rsidRDefault="00770EFF" w:rsidP="00770EFF">
      <w:r>
        <w:t xml:space="preserve">character-set-server = utf8   </w:t>
      </w:r>
    </w:p>
    <w:p w:rsidR="00770EFF" w:rsidRDefault="00770EFF" w:rsidP="00770EFF">
      <w:r>
        <w:t>innodb_print_all_deadlocks = 1</w:t>
      </w:r>
    </w:p>
    <w:p w:rsidR="00770EFF" w:rsidRDefault="00770EFF" w:rsidP="00770EFF">
      <w:r>
        <w:t xml:space="preserve">max_connections = 2000  </w:t>
      </w:r>
    </w:p>
    <w:p w:rsidR="00770EFF" w:rsidRDefault="00770EFF" w:rsidP="00770EFF">
      <w:r>
        <w:t xml:space="preserve">max_connect_errors = 6000  </w:t>
      </w:r>
    </w:p>
    <w:p w:rsidR="00770EFF" w:rsidRDefault="00770EFF" w:rsidP="00770EFF">
      <w:r>
        <w:t xml:space="preserve">open_files_limit = 65535  </w:t>
      </w:r>
    </w:p>
    <w:p w:rsidR="00770EFF" w:rsidRDefault="00770EFF" w:rsidP="00770EFF">
      <w:r>
        <w:t xml:space="preserve">table_open_cache = 128   </w:t>
      </w:r>
    </w:p>
    <w:p w:rsidR="00770EFF" w:rsidRDefault="00770EFF" w:rsidP="00770EFF">
      <w:r>
        <w:t xml:space="preserve">max_allowed_packet = 4M  </w:t>
      </w:r>
    </w:p>
    <w:p w:rsidR="00770EFF" w:rsidRDefault="00770EFF" w:rsidP="00770EFF">
      <w:r>
        <w:t xml:space="preserve">binlog_cache_size = 1M  </w:t>
      </w:r>
    </w:p>
    <w:p w:rsidR="00770EFF" w:rsidRDefault="00770EFF" w:rsidP="00770EFF">
      <w:r>
        <w:t xml:space="preserve">max_heap_table_size = 8M  </w:t>
      </w:r>
    </w:p>
    <w:p w:rsidR="00770EFF" w:rsidRDefault="00770EFF" w:rsidP="00770EFF">
      <w:r>
        <w:t xml:space="preserve">tmp_table_size = 16M  </w:t>
      </w:r>
    </w:p>
    <w:p w:rsidR="00770EFF" w:rsidRDefault="00770EFF" w:rsidP="00770EFF">
      <w:r>
        <w:t xml:space="preserve">read_buffer_size = 2M  </w:t>
      </w:r>
    </w:p>
    <w:p w:rsidR="00770EFF" w:rsidRDefault="00770EFF" w:rsidP="00770EFF">
      <w:r>
        <w:t xml:space="preserve">read_rnd_buffer_size = 8M  </w:t>
      </w:r>
    </w:p>
    <w:p w:rsidR="00770EFF" w:rsidRDefault="00770EFF" w:rsidP="00770EFF">
      <w:r>
        <w:t xml:space="preserve">sort_buffer_size = 8M  </w:t>
      </w:r>
    </w:p>
    <w:p w:rsidR="00770EFF" w:rsidRDefault="00770EFF" w:rsidP="00770EFF">
      <w:r>
        <w:t xml:space="preserve">join_buffer_size = 28M  </w:t>
      </w:r>
    </w:p>
    <w:p w:rsidR="00770EFF" w:rsidRDefault="00770EFF" w:rsidP="00770EFF">
      <w:r>
        <w:t xml:space="preserve">key_buffer_size = 4M  </w:t>
      </w:r>
    </w:p>
    <w:p w:rsidR="00770EFF" w:rsidRDefault="00770EFF" w:rsidP="00770EFF">
      <w:r>
        <w:t xml:space="preserve">thread_cache_size = 8  </w:t>
      </w:r>
    </w:p>
    <w:p w:rsidR="00770EFF" w:rsidRDefault="00770EFF" w:rsidP="00770EFF">
      <w:r>
        <w:t xml:space="preserve">query_cache_type = 1  </w:t>
      </w:r>
    </w:p>
    <w:p w:rsidR="00770EFF" w:rsidRDefault="00770EFF" w:rsidP="00770EFF">
      <w:r>
        <w:t xml:space="preserve">query_cache_size = 8M  </w:t>
      </w:r>
    </w:p>
    <w:p w:rsidR="00770EFF" w:rsidRDefault="00770EFF" w:rsidP="00770EFF">
      <w:r>
        <w:t xml:space="preserve">query_cache_limit = 2M  </w:t>
      </w:r>
    </w:p>
    <w:p w:rsidR="00770EFF" w:rsidRDefault="00770EFF" w:rsidP="00770EFF">
      <w:r>
        <w:t xml:space="preserve">ft_min_word_len = 4  </w:t>
      </w:r>
    </w:p>
    <w:p w:rsidR="00770EFF" w:rsidRDefault="00770EFF" w:rsidP="00770EFF">
      <w:r>
        <w:t>log-bin = mysql-bin</w:t>
      </w:r>
    </w:p>
    <w:p w:rsidR="00770EFF" w:rsidRDefault="00770EFF" w:rsidP="00770EFF">
      <w:r>
        <w:t>server-id = 1</w:t>
      </w:r>
    </w:p>
    <w:p w:rsidR="00770EFF" w:rsidRDefault="00770EFF" w:rsidP="00770EFF">
      <w:r>
        <w:t xml:space="preserve">binlog_format = mixed  </w:t>
      </w:r>
    </w:p>
    <w:p w:rsidR="00770EFF" w:rsidRDefault="00770EFF" w:rsidP="00770EFF">
      <w:r>
        <w:t xml:space="preserve">performance_schema = 0  </w:t>
      </w:r>
    </w:p>
    <w:p w:rsidR="00770EFF" w:rsidRDefault="00770EFF" w:rsidP="00770EFF">
      <w:r>
        <w:t xml:space="preserve">explicit_defaults_for_timestamp  </w:t>
      </w:r>
    </w:p>
    <w:p w:rsidR="00770EFF" w:rsidRDefault="00770EFF" w:rsidP="00770EFF">
      <w:r>
        <w:t xml:space="preserve">interactive_timeout = 28800  </w:t>
      </w:r>
    </w:p>
    <w:p w:rsidR="00770EFF" w:rsidRDefault="00770EFF" w:rsidP="00770EFF">
      <w:r>
        <w:t xml:space="preserve">wait_timeout = 28800  </w:t>
      </w:r>
    </w:p>
    <w:p w:rsidR="00770EFF" w:rsidRDefault="00770EFF" w:rsidP="00770EFF">
      <w:r>
        <w:t xml:space="preserve">sql_mode=NO_ENGINE_SUBSTITUTION,NO_AUTO_CREATE_USER,STRICT_TRANS_TABLES   </w:t>
      </w:r>
    </w:p>
    <w:p w:rsidR="00770EFF" w:rsidRDefault="00770EFF" w:rsidP="00770EFF">
      <w:r>
        <w:t xml:space="preserve">[mysqldump]  </w:t>
      </w:r>
    </w:p>
    <w:p w:rsidR="00770EFF" w:rsidRDefault="00770EFF" w:rsidP="00770EFF">
      <w:r>
        <w:t xml:space="preserve">quick  </w:t>
      </w:r>
    </w:p>
    <w:p w:rsidR="00770EFF" w:rsidRDefault="00770EFF" w:rsidP="00770EFF">
      <w:r>
        <w:t xml:space="preserve">max_allowed_packet = 16M  </w:t>
      </w:r>
    </w:p>
    <w:p w:rsidR="00770EFF" w:rsidRDefault="00770EFF" w:rsidP="00770EFF">
      <w:r>
        <w:t>[myisamchk]</w:t>
      </w:r>
    </w:p>
    <w:p w:rsidR="00770EFF" w:rsidRDefault="00770EFF" w:rsidP="00770EFF">
      <w:r>
        <w:t>key_buffer_size = 8M</w:t>
      </w:r>
    </w:p>
    <w:p w:rsidR="00770EFF" w:rsidRDefault="00770EFF" w:rsidP="00770EFF">
      <w:r>
        <w:t>sort_buffer_size = 8M</w:t>
      </w:r>
    </w:p>
    <w:p w:rsidR="00770EFF" w:rsidRDefault="00770EFF" w:rsidP="00770EFF">
      <w:r>
        <w:t>read_buffer = 4M</w:t>
      </w:r>
    </w:p>
    <w:p w:rsidR="00770EFF" w:rsidRDefault="00770EFF" w:rsidP="00770EFF">
      <w:r>
        <w:t>write_buffer = 4M</w:t>
      </w:r>
    </w:p>
    <w:p w:rsidR="00770EFF" w:rsidRDefault="00770EFF" w:rsidP="00770EFF">
      <w:pPr>
        <w:pStyle w:val="2"/>
      </w:pPr>
      <w:r>
        <w:rPr>
          <w:rFonts w:hint="eastAsia"/>
        </w:rPr>
        <w:lastRenderedPageBreak/>
        <w:t>ng</w:t>
      </w:r>
      <w:r>
        <w:t>inx+tomcat</w:t>
      </w:r>
      <w:r>
        <w:rPr>
          <w:rFonts w:hint="eastAsia"/>
        </w:rPr>
        <w:t>实现反向代理和负载均衡</w:t>
      </w:r>
    </w:p>
    <w:p w:rsidR="00770EFF" w:rsidRDefault="00770EFF" w:rsidP="00770EFF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ockerfile</w:t>
      </w:r>
    </w:p>
    <w:p w:rsidR="00770EFF" w:rsidRDefault="00770EFF" w:rsidP="00770EFF">
      <w:r>
        <w:t>FROM centos</w:t>
      </w:r>
    </w:p>
    <w:p w:rsidR="00770EFF" w:rsidRDefault="00770EFF" w:rsidP="00770EFF">
      <w:r>
        <w:t>MAINTAINER Harper Cheung &lt;harper.cheung@qq.com&gt;</w:t>
      </w:r>
    </w:p>
    <w:p w:rsidR="00770EFF" w:rsidRDefault="00770EFF" w:rsidP="00770EFF">
      <w:r>
        <w:t>WORKDIR  /usr/local</w:t>
      </w:r>
    </w:p>
    <w:p w:rsidR="00770EFF" w:rsidRDefault="00770EFF" w:rsidP="00770EFF">
      <w:r>
        <w:t>ADD apache-tomcat-8.5.43.tar.gz /usr/local</w:t>
      </w:r>
    </w:p>
    <w:p w:rsidR="00770EFF" w:rsidRPr="00770EFF" w:rsidRDefault="00770EFF" w:rsidP="00770EFF">
      <w:r>
        <w:t xml:space="preserve">ADD jdk-8u101-linux-x64.tar.gz /usr/local/ </w:t>
      </w:r>
    </w:p>
    <w:p w:rsidR="00770EFF" w:rsidRDefault="00770EFF" w:rsidP="00770EFF">
      <w:r>
        <w:t>COPY server.xml /usr/local/apache-tomcat-8.5.43/conf/server.xml</w:t>
      </w:r>
      <w:r>
        <w:rPr>
          <w:rFonts w:hint="eastAsia"/>
        </w:rPr>
        <w:t xml:space="preserve"> </w:t>
      </w:r>
    </w:p>
    <w:p w:rsidR="00770EFF" w:rsidRDefault="00770EFF" w:rsidP="00770EFF">
      <w:r>
        <w:t>ENV JAVA_HOME /usr/local/jdk1.8.0_101</w:t>
      </w:r>
    </w:p>
    <w:p w:rsidR="00770EFF" w:rsidRDefault="00770EFF" w:rsidP="00770EFF">
      <w:r>
        <w:t>ENV CLASSPATH $JAVA_HOME/lib/dt.jar:$JAVA_HOME/lib/tools.jar</w:t>
      </w:r>
    </w:p>
    <w:p w:rsidR="00770EFF" w:rsidRDefault="00770EFF" w:rsidP="00770EFF">
      <w:r>
        <w:t>ENV CATALINA_HOME /usr/local/apache-tomcat-8.5.43</w:t>
      </w:r>
    </w:p>
    <w:p w:rsidR="00770EFF" w:rsidRDefault="00770EFF" w:rsidP="00770EFF">
      <w:r>
        <w:t>ENV PATH $PATH:$JAVA_HOME/bin:$JAVA_HOME/jre/bin:$CATALINA_HOME/lib:$CATALINA_HOME/bin</w:t>
      </w:r>
    </w:p>
    <w:p w:rsidR="00770EFF" w:rsidRDefault="00770EFF" w:rsidP="00770EFF">
      <w:r>
        <w:t>EXPOSE 8080</w:t>
      </w:r>
    </w:p>
    <w:p w:rsidR="00770EFF" w:rsidRDefault="00770EFF" w:rsidP="00770EFF">
      <w:r>
        <w:t>ENTRYPOINT ["/usr/local/apache-tomcat-8.5.43/bin/catalina.sh", "run"]</w:t>
      </w:r>
    </w:p>
    <w:p w:rsidR="00770EFF" w:rsidRDefault="00770EFF" w:rsidP="00770EFF">
      <w:pPr>
        <w:pStyle w:val="3"/>
      </w:pPr>
      <w:r>
        <w:rPr>
          <w:rFonts w:hint="eastAsia"/>
        </w:rPr>
        <w:t>n</w:t>
      </w:r>
      <w:r>
        <w:t>ginx</w:t>
      </w:r>
      <w:r>
        <w:rPr>
          <w:rFonts w:hint="eastAsia"/>
        </w:rPr>
        <w:t>配置文件</w:t>
      </w:r>
      <w:r>
        <w:rPr>
          <w:rFonts w:hint="eastAsia"/>
        </w:rPr>
        <w:t>n</w:t>
      </w:r>
      <w:r>
        <w:t>ginx.conf</w:t>
      </w:r>
    </w:p>
    <w:p w:rsidR="00770EFF" w:rsidRDefault="00770EFF" w:rsidP="00770EFF">
      <w:r>
        <w:t>user  nginx;</w:t>
      </w:r>
    </w:p>
    <w:p w:rsidR="00770EFF" w:rsidRDefault="00770EFF" w:rsidP="00770EFF">
      <w:r>
        <w:t>worker_processes  1;</w:t>
      </w:r>
    </w:p>
    <w:p w:rsidR="00770EFF" w:rsidRDefault="00770EFF" w:rsidP="00770EFF">
      <w:r>
        <w:t>error_log  /var/log/nginx/error.log warn;</w:t>
      </w:r>
    </w:p>
    <w:p w:rsidR="00770EFF" w:rsidRDefault="00770EFF" w:rsidP="00770EFF">
      <w:r>
        <w:t xml:space="preserve">pid        /var/run/nginx.pid; </w:t>
      </w:r>
    </w:p>
    <w:p w:rsidR="00770EFF" w:rsidRDefault="00770EFF" w:rsidP="00770EFF">
      <w:r>
        <w:t>events {</w:t>
      </w:r>
    </w:p>
    <w:p w:rsidR="00770EFF" w:rsidRDefault="00770EFF" w:rsidP="00770EFF">
      <w:r>
        <w:t xml:space="preserve">    worker_connections  1024;</w:t>
      </w:r>
    </w:p>
    <w:p w:rsidR="00770EFF" w:rsidRDefault="00770EFF" w:rsidP="00770EFF">
      <w:r>
        <w:t xml:space="preserve">} </w:t>
      </w:r>
    </w:p>
    <w:p w:rsidR="00770EFF" w:rsidRDefault="00770EFF" w:rsidP="00770EFF">
      <w:r>
        <w:t>http {</w:t>
      </w:r>
    </w:p>
    <w:p w:rsidR="00770EFF" w:rsidRDefault="00770EFF" w:rsidP="00770EFF">
      <w:r>
        <w:t xml:space="preserve">    server {</w:t>
      </w:r>
    </w:p>
    <w:p w:rsidR="00770EFF" w:rsidRDefault="00770EFF" w:rsidP="00770EFF">
      <w:r>
        <w:t xml:space="preserve">                listen 80;</w:t>
      </w:r>
    </w:p>
    <w:p w:rsidR="00770EFF" w:rsidRDefault="00770EFF" w:rsidP="00770EFF">
      <w:r>
        <w:t xml:space="preserve">                location  / {</w:t>
      </w:r>
    </w:p>
    <w:p w:rsidR="00770EFF" w:rsidRDefault="00770EFF" w:rsidP="00770EFF">
      <w:r>
        <w:t xml:space="preserve">                        proxy_pass http://blance;</w:t>
      </w:r>
    </w:p>
    <w:p w:rsidR="00770EFF" w:rsidRDefault="00770EFF" w:rsidP="00770EFF">
      <w:r>
        <w:t xml:space="preserve">                }</w:t>
      </w:r>
    </w:p>
    <w:p w:rsidR="00770EFF" w:rsidRDefault="00770EFF" w:rsidP="00770EFF">
      <w:r>
        <w:t xml:space="preserve">        }</w:t>
      </w:r>
    </w:p>
    <w:p w:rsidR="00770EFF" w:rsidRDefault="00770EFF" w:rsidP="00770EFF">
      <w:r>
        <w:t xml:space="preserve">    upstream blance{</w:t>
      </w:r>
    </w:p>
    <w:p w:rsidR="00770EFF" w:rsidRDefault="00770EFF" w:rsidP="00770EFF">
      <w:r>
        <w:t xml:space="preserve">            server 192.168.235.146:8081;</w:t>
      </w:r>
    </w:p>
    <w:p w:rsidR="00770EFF" w:rsidRDefault="00770EFF" w:rsidP="00770EFF">
      <w:r>
        <w:t xml:space="preserve">            server 192.168.235.146:8082;</w:t>
      </w:r>
    </w:p>
    <w:p w:rsidR="00770EFF" w:rsidRDefault="00770EFF" w:rsidP="00770EFF">
      <w:r>
        <w:t xml:space="preserve">            server 192.168.235.146:8083;</w:t>
      </w:r>
    </w:p>
    <w:p w:rsidR="00770EFF" w:rsidRDefault="00770EFF" w:rsidP="00770EFF">
      <w:r>
        <w:t xml:space="preserve">    }</w:t>
      </w:r>
    </w:p>
    <w:p w:rsidR="00770EFF" w:rsidRDefault="00770EFF" w:rsidP="00770EFF">
      <w:r>
        <w:t xml:space="preserve">    include       /etc/nginx/mime.types;</w:t>
      </w:r>
    </w:p>
    <w:p w:rsidR="00770EFF" w:rsidRDefault="00770EFF" w:rsidP="00770EFF">
      <w:r>
        <w:t xml:space="preserve">    default_type  application/octet-stream;</w:t>
      </w:r>
    </w:p>
    <w:p w:rsidR="00770EFF" w:rsidRDefault="00770EFF" w:rsidP="00770EFF">
      <w:r>
        <w:lastRenderedPageBreak/>
        <w:t xml:space="preserve">    log_format  main  '$remote_addr - $remote_user [$time_local] "$request" '</w:t>
      </w:r>
    </w:p>
    <w:p w:rsidR="00770EFF" w:rsidRDefault="00770EFF" w:rsidP="00770EFF">
      <w:r>
        <w:t xml:space="preserve">                      '$status $body_bytes_sent "$http_referer" '</w:t>
      </w:r>
    </w:p>
    <w:p w:rsidR="00770EFF" w:rsidRPr="00770EFF" w:rsidRDefault="00770EFF" w:rsidP="00770EFF">
      <w:r>
        <w:t xml:space="preserve">                      '"$http_user_agent" "$http_x_forwarded_for"';</w:t>
      </w:r>
    </w:p>
    <w:p w:rsidR="00770EFF" w:rsidRDefault="00770EFF" w:rsidP="00770EFF">
      <w:r>
        <w:t xml:space="preserve">    access_log  /var/log/nginx/access.log  main;</w:t>
      </w:r>
    </w:p>
    <w:p w:rsidR="00770EFF" w:rsidRDefault="00770EFF" w:rsidP="00770EFF">
      <w:r>
        <w:t xml:space="preserve">    sendfile        on; </w:t>
      </w:r>
    </w:p>
    <w:p w:rsidR="00770EFF" w:rsidRDefault="00770EFF" w:rsidP="00770EFF">
      <w:r>
        <w:t xml:space="preserve">    keepalive_timeout  65; </w:t>
      </w:r>
    </w:p>
    <w:p w:rsidR="00770EFF" w:rsidRDefault="00770EFF" w:rsidP="00770EFF">
      <w:r>
        <w:t xml:space="preserve">    include /etc/nginx/conf.d/*.conf;</w:t>
      </w:r>
    </w:p>
    <w:p w:rsidR="00770EFF" w:rsidRDefault="00770EFF" w:rsidP="00770EFF">
      <w:r>
        <w:t>}</w:t>
      </w:r>
    </w:p>
    <w:p w:rsidR="00770EFF" w:rsidRDefault="00770EFF" w:rsidP="00770EFF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docker</w:t>
      </w:r>
      <w:r>
        <w:t>-compose.yml</w:t>
      </w:r>
    </w:p>
    <w:p w:rsidR="00770EFF" w:rsidRDefault="00770EFF" w:rsidP="00770EFF">
      <w:r>
        <w:t xml:space="preserve">--- </w:t>
      </w:r>
    </w:p>
    <w:p w:rsidR="00770EFF" w:rsidRDefault="00770EFF" w:rsidP="00770EFF">
      <w:r>
        <w:t xml:space="preserve">nginx: </w:t>
      </w:r>
    </w:p>
    <w:p w:rsidR="00770EFF" w:rsidRDefault="00770EFF" w:rsidP="00770EFF">
      <w:r>
        <w:t xml:space="preserve">  container_name: nginx</w:t>
      </w:r>
    </w:p>
    <w:p w:rsidR="00770EFF" w:rsidRDefault="00770EFF" w:rsidP="00770EFF">
      <w:r>
        <w:t xml:space="preserve">  hostname: nginx</w:t>
      </w:r>
    </w:p>
    <w:p w:rsidR="00770EFF" w:rsidRDefault="00770EFF" w:rsidP="00770EFF">
      <w:r>
        <w:t xml:space="preserve">  image: nginx</w:t>
      </w:r>
    </w:p>
    <w:p w:rsidR="00770EFF" w:rsidRDefault="00770EFF" w:rsidP="00770EFF">
      <w:r>
        <w:t xml:space="preserve">  ports: </w:t>
      </w:r>
    </w:p>
    <w:p w:rsidR="00770EFF" w:rsidRDefault="00770EFF" w:rsidP="00770EFF">
      <w:r>
        <w:t xml:space="preserve">    - "82:80"</w:t>
      </w:r>
    </w:p>
    <w:p w:rsidR="00770EFF" w:rsidRDefault="00770EFF" w:rsidP="00770EFF">
      <w:r>
        <w:t xml:space="preserve">  valumes: </w:t>
      </w:r>
    </w:p>
    <w:p w:rsidR="00770EFF" w:rsidRDefault="00770EFF" w:rsidP="00770EFF">
      <w:r>
        <w:t xml:space="preserve">    - "/root/harper-nginx-tomcat/nginx/nginx:conf:/etc/nginx/nginx.conf"</w:t>
      </w:r>
    </w:p>
    <w:p w:rsidR="00770EFF" w:rsidRDefault="00770EFF" w:rsidP="00770EFF">
      <w:r>
        <w:t xml:space="preserve">tomcat1: </w:t>
      </w:r>
    </w:p>
    <w:p w:rsidR="00770EFF" w:rsidRDefault="00770EFF" w:rsidP="00770EFF">
      <w:r>
        <w:t xml:space="preserve">  container_name: tomcat1</w:t>
      </w:r>
    </w:p>
    <w:p w:rsidR="00770EFF" w:rsidRDefault="00770EFF" w:rsidP="00770EFF">
      <w:r>
        <w:t xml:space="preserve">  hostname: tomcat1</w:t>
      </w:r>
    </w:p>
    <w:p w:rsidR="00770EFF" w:rsidRDefault="00770EFF" w:rsidP="00770EFF">
      <w:r>
        <w:t xml:space="preserve">  image: harper/tomcat:3.0</w:t>
      </w:r>
    </w:p>
    <w:p w:rsidR="00770EFF" w:rsidRDefault="00770EFF" w:rsidP="00770EFF">
      <w:r>
        <w:t xml:space="preserve">  ports: </w:t>
      </w:r>
    </w:p>
    <w:p w:rsidR="00770EFF" w:rsidRDefault="00770EFF" w:rsidP="00770EFF">
      <w:r>
        <w:t xml:space="preserve">    - "8081:8080"</w:t>
      </w:r>
    </w:p>
    <w:p w:rsidR="00770EFF" w:rsidRDefault="00770EFF" w:rsidP="00770EFF">
      <w:r>
        <w:t xml:space="preserve">  volumes: </w:t>
      </w:r>
    </w:p>
    <w:p w:rsidR="00770EFF" w:rsidRDefault="00770EFF" w:rsidP="00770EFF">
      <w:r>
        <w:t xml:space="preserve">    - "/root/harper-nginx-tomcat/tomcat1/:/usr/local/tomcat/webapps/ROOT/"</w:t>
      </w:r>
    </w:p>
    <w:p w:rsidR="00770EFF" w:rsidRDefault="00770EFF" w:rsidP="00770EFF">
      <w:r>
        <w:t xml:space="preserve">tomcat2: </w:t>
      </w:r>
    </w:p>
    <w:p w:rsidR="00770EFF" w:rsidRDefault="00770EFF" w:rsidP="00770EFF">
      <w:r>
        <w:t xml:space="preserve">  container_name: tomcat2</w:t>
      </w:r>
    </w:p>
    <w:p w:rsidR="00770EFF" w:rsidRDefault="00770EFF" w:rsidP="00770EFF">
      <w:r>
        <w:t xml:space="preserve">  hostname: tomcat2</w:t>
      </w:r>
    </w:p>
    <w:p w:rsidR="00770EFF" w:rsidRDefault="00770EFF" w:rsidP="00770EFF">
      <w:r>
        <w:t xml:space="preserve">  image: harper/tomcat:3.0</w:t>
      </w:r>
    </w:p>
    <w:p w:rsidR="00770EFF" w:rsidRDefault="00770EFF" w:rsidP="00770EFF">
      <w:r>
        <w:t xml:space="preserve">  ports: </w:t>
      </w:r>
    </w:p>
    <w:p w:rsidR="00770EFF" w:rsidRDefault="00770EFF" w:rsidP="00770EFF">
      <w:r>
        <w:t xml:space="preserve">    - "8082:8080"</w:t>
      </w:r>
    </w:p>
    <w:p w:rsidR="00770EFF" w:rsidRDefault="00770EFF" w:rsidP="00770EFF">
      <w:r>
        <w:t xml:space="preserve">  volumes: </w:t>
      </w:r>
    </w:p>
    <w:p w:rsidR="00770EFF" w:rsidRDefault="00770EFF" w:rsidP="00770EFF">
      <w:r>
        <w:t xml:space="preserve">    - "/root/harper-nginx-tomcat/tomcat2/:/usr/local/tomcat/webapps/ROOT/"</w:t>
      </w:r>
    </w:p>
    <w:p w:rsidR="00770EFF" w:rsidRDefault="00770EFF" w:rsidP="00770EFF">
      <w:r>
        <w:t xml:space="preserve">tomcat3: </w:t>
      </w:r>
    </w:p>
    <w:p w:rsidR="00770EFF" w:rsidRDefault="00770EFF" w:rsidP="00770EFF">
      <w:r>
        <w:t xml:space="preserve">  container_name: tomcat3</w:t>
      </w:r>
    </w:p>
    <w:p w:rsidR="00770EFF" w:rsidRDefault="00770EFF" w:rsidP="00770EFF">
      <w:r>
        <w:t xml:space="preserve">  hostname: tomcat3</w:t>
      </w:r>
    </w:p>
    <w:p w:rsidR="00770EFF" w:rsidRDefault="00770EFF" w:rsidP="00770EFF">
      <w:r>
        <w:t xml:space="preserve">  image: harper/tomcat:3.0</w:t>
      </w:r>
    </w:p>
    <w:p w:rsidR="00770EFF" w:rsidRDefault="00770EFF" w:rsidP="00770EFF">
      <w:r>
        <w:t xml:space="preserve">  ports: </w:t>
      </w:r>
    </w:p>
    <w:p w:rsidR="00770EFF" w:rsidRDefault="00770EFF" w:rsidP="00770EFF">
      <w:r>
        <w:t xml:space="preserve">    - "8083:8080"</w:t>
      </w:r>
    </w:p>
    <w:p w:rsidR="00770EFF" w:rsidRDefault="00770EFF" w:rsidP="00770EFF">
      <w:r>
        <w:t xml:space="preserve">  volumes: </w:t>
      </w:r>
    </w:p>
    <w:p w:rsidR="00770EFF" w:rsidRDefault="00770EFF" w:rsidP="00770EFF">
      <w:pPr>
        <w:ind w:firstLine="480"/>
      </w:pPr>
      <w:r>
        <w:t>- "/root/harper-nginx-tomcat/tomcat2/:/usr/local/tomcat/webapps/ROOT/"</w:t>
      </w:r>
    </w:p>
    <w:p w:rsidR="00770EFF" w:rsidRDefault="00FE0D6E" w:rsidP="00770EFF">
      <w:pPr>
        <w:pStyle w:val="1"/>
      </w:pPr>
      <w:r>
        <w:rPr>
          <w:rFonts w:hint="eastAsia"/>
        </w:rPr>
        <w:lastRenderedPageBreak/>
        <w:t>心得体会</w:t>
      </w:r>
    </w:p>
    <w:p w:rsidR="00FE0D6E" w:rsidRDefault="00FE0D6E" w:rsidP="00FE0D6E">
      <w:pPr>
        <w:ind w:firstLine="420"/>
      </w:pPr>
      <w:r>
        <w:rPr>
          <w:rFonts w:hint="eastAsia"/>
        </w:rPr>
        <w:t>在做课设之前就下定决心，一定要拿到优秀。当得知课程设计题目要求的时候感觉到了压力，但是仍然有信心去完成要求，我就是要去研究它，搞定它。而且我的目标非常明确，就是要就业，所以技术方面一定得努力努力再努力。</w:t>
      </w:r>
    </w:p>
    <w:p w:rsidR="00F132D8" w:rsidRDefault="00FE0D6E" w:rsidP="00FE0D6E">
      <w:pPr>
        <w:ind w:firstLine="420"/>
      </w:pPr>
      <w:r>
        <w:rPr>
          <w:rFonts w:hint="eastAsia"/>
        </w:rPr>
        <w:t>拿到题目之后紧接着就投入到紧张的工作中，开头还算顺利，之前有认真去学习</w:t>
      </w:r>
      <w:r>
        <w:rPr>
          <w:rFonts w:hint="eastAsia"/>
        </w:rPr>
        <w:t>docker</w:t>
      </w:r>
      <w:r>
        <w:rPr>
          <w:rFonts w:hint="eastAsia"/>
        </w:rPr>
        <w:t>和</w:t>
      </w:r>
      <w:r>
        <w:rPr>
          <w:rFonts w:hint="eastAsia"/>
        </w:rPr>
        <w:t>hadoop</w:t>
      </w:r>
      <w:r>
        <w:rPr>
          <w:rFonts w:hint="eastAsia"/>
        </w:rPr>
        <w:t>，在容器中部署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>A</w:t>
      </w:r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集群时没有遇到太大的困难，但是当要去写</w:t>
      </w:r>
      <w:r>
        <w:rPr>
          <w:rFonts w:hint="eastAsia"/>
        </w:rPr>
        <w:t>D</w:t>
      </w:r>
      <w:r>
        <w:t>ockerfile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ocker-compose.yml</w:t>
      </w:r>
      <w:r>
        <w:rPr>
          <w:rFonts w:hint="eastAsia"/>
        </w:rPr>
        <w:t>进行一键部署时遇到了难题。</w:t>
      </w:r>
    </w:p>
    <w:p w:rsidR="00FE0D6E" w:rsidRDefault="00FE0D6E" w:rsidP="00FE0D6E">
      <w:pPr>
        <w:ind w:firstLine="420"/>
      </w:pPr>
      <w:r>
        <w:rPr>
          <w:rFonts w:hint="eastAsia"/>
        </w:rPr>
        <w:t>首先我去详细的学习了</w:t>
      </w:r>
      <w:r>
        <w:rPr>
          <w:rFonts w:hint="eastAsia"/>
        </w:rPr>
        <w:t>D</w:t>
      </w:r>
      <w:r>
        <w:t>ockerfile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ocker-compose.yml</w:t>
      </w:r>
      <w:r>
        <w:rPr>
          <w:rFonts w:hint="eastAsia"/>
        </w:rPr>
        <w:t>和相关知识，然后自己尝试进行编写，运行的时候会出现很多错误，只能是一条一条的去修改指令，每尝试一次都要创建一次镜像和容器，大量的重复工作，大量重复的指令，而且电脑不太给力，非常的卡，是不是就提示</w:t>
      </w:r>
      <w:r>
        <w:rPr>
          <w:rFonts w:hint="eastAsia"/>
        </w:rPr>
        <w:t>C</w:t>
      </w:r>
      <w:r>
        <w:t>UP</w:t>
      </w:r>
      <w:r>
        <w:rPr>
          <w:rFonts w:hint="eastAsia"/>
        </w:rPr>
        <w:t>卡顿多少多少秒。为了提高效率，又简单学习了</w:t>
      </w:r>
      <w:r>
        <w:rPr>
          <w:rFonts w:hint="eastAsia"/>
        </w:rPr>
        <w:t>Linxu</w:t>
      </w:r>
      <w:r>
        <w:rPr>
          <w:rFonts w:hint="eastAsia"/>
        </w:rPr>
        <w:t>脚本的编写，还好都是一些重复性的命令，没有太多的逻辑问题，脚本较好编写。这一段工作持续了接近两天，两天的时间完成</w:t>
      </w:r>
      <w:r>
        <w:rPr>
          <w:rFonts w:hint="eastAsia"/>
        </w:rPr>
        <w:t>D</w:t>
      </w:r>
      <w:r>
        <w:t>ockerfile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ocker-compose.yml</w:t>
      </w:r>
      <w:r>
        <w:rPr>
          <w:rFonts w:hint="eastAsia"/>
        </w:rPr>
        <w:t>的编写。但是又遇到一个严峻的问题，</w:t>
      </w:r>
      <w:r>
        <w:rPr>
          <w:rFonts w:hint="eastAsia"/>
        </w:rPr>
        <w:t>namenode</w:t>
      </w:r>
      <w:r>
        <w:rPr>
          <w:rFonts w:hint="eastAsia"/>
        </w:rPr>
        <w:t>的格式化</w:t>
      </w:r>
      <w:r w:rsidR="003C106A">
        <w:rPr>
          <w:rFonts w:hint="eastAsia"/>
        </w:rPr>
        <w:t>放到</w:t>
      </w:r>
      <w:r w:rsidR="003C106A">
        <w:rPr>
          <w:rFonts w:hint="eastAsia"/>
        </w:rPr>
        <w:t>D</w:t>
      </w:r>
      <w:r w:rsidR="003C106A">
        <w:t>ockerfile</w:t>
      </w:r>
      <w:r w:rsidR="003C106A">
        <w:rPr>
          <w:rFonts w:hint="eastAsia"/>
        </w:rPr>
        <w:t>里面是没法完成的，必须在容器启动时执行。这时候一共考虑了这么几套解决办法：</w:t>
      </w:r>
    </w:p>
    <w:p w:rsidR="003C106A" w:rsidRDefault="003C106A" w:rsidP="003C106A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写在</w:t>
      </w:r>
      <w:r>
        <w:rPr>
          <w:rFonts w:hint="eastAsia"/>
        </w:rPr>
        <w:t>Docker</w:t>
      </w:r>
      <w:r>
        <w:t>file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命令中</w:t>
      </w:r>
    </w:p>
    <w:p w:rsidR="003C106A" w:rsidRDefault="003C106A" w:rsidP="003C106A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写在</w:t>
      </w:r>
      <w:r>
        <w:rPr>
          <w:rFonts w:hint="eastAsia"/>
        </w:rPr>
        <w:t>d</w:t>
      </w:r>
      <w:r>
        <w:t>ocker-compose.yml</w:t>
      </w:r>
      <w:r>
        <w:rPr>
          <w:rFonts w:hint="eastAsia"/>
        </w:rPr>
        <w:t>的</w:t>
      </w:r>
      <w:r>
        <w:rPr>
          <w:rFonts w:hint="eastAsia"/>
        </w:rPr>
        <w:t>command</w:t>
      </w:r>
      <w:r>
        <w:rPr>
          <w:rFonts w:hint="eastAsia"/>
        </w:rPr>
        <w:t>命令中</w:t>
      </w:r>
    </w:p>
    <w:p w:rsidR="003C106A" w:rsidRDefault="003C106A" w:rsidP="003C106A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编写一个脚本，运行</w:t>
      </w:r>
      <w:r>
        <w:rPr>
          <w:rFonts w:hint="eastAsia"/>
        </w:rPr>
        <w:t>d</w:t>
      </w:r>
      <w:r>
        <w:t>ocker-compose</w:t>
      </w:r>
      <w:r>
        <w:rPr>
          <w:rFonts w:hint="eastAsia"/>
        </w:rPr>
        <w:t>之后直接执行这部分命令</w:t>
      </w:r>
    </w:p>
    <w:p w:rsidR="003C106A" w:rsidRDefault="003C106A" w:rsidP="003C106A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将这部分命令写成脚本，从</w:t>
      </w:r>
      <w:r>
        <w:rPr>
          <w:rFonts w:hint="eastAsia"/>
        </w:rPr>
        <w:t>D</w:t>
      </w:r>
      <w:r>
        <w:t>ockerfile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t>DD</w:t>
      </w:r>
      <w:r>
        <w:rPr>
          <w:rFonts w:hint="eastAsia"/>
        </w:rPr>
        <w:t>到容器，然后去容器中手动运行此脚本</w:t>
      </w:r>
    </w:p>
    <w:p w:rsidR="003C106A" w:rsidRDefault="00F132D8" w:rsidP="00F132D8">
      <w:pPr>
        <w:ind w:firstLine="420"/>
      </w:pPr>
      <w:r>
        <w:rPr>
          <w:rFonts w:hint="eastAsia"/>
        </w:rPr>
        <w:t>C</w:t>
      </w:r>
      <w:r>
        <w:t>MD</w:t>
      </w:r>
      <w:r>
        <w:rPr>
          <w:rFonts w:hint="eastAsia"/>
        </w:rPr>
        <w:t>和</w:t>
      </w:r>
      <w:r>
        <w:rPr>
          <w:rFonts w:hint="eastAsia"/>
        </w:rPr>
        <w:t>command</w:t>
      </w:r>
      <w:r>
        <w:rPr>
          <w:rFonts w:hint="eastAsia"/>
        </w:rPr>
        <w:t>中的命令每次重启容器都会运行，所以我们不能将格式化的命令放在那里面，所以只剩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两个选项，原理上来说都是可行的，我也更倾向于用第三个方法，凡是最终失败了，没有查出原因，所以最终使用了第四种方法。</w:t>
      </w:r>
    </w:p>
    <w:p w:rsidR="00F132D8" w:rsidRPr="00FE0D6E" w:rsidRDefault="00F132D8" w:rsidP="00F132D8">
      <w:pPr>
        <w:ind w:firstLine="420"/>
        <w:rPr>
          <w:rFonts w:hint="eastAsia"/>
        </w:rPr>
      </w:pPr>
      <w:r>
        <w:rPr>
          <w:rFonts w:hint="eastAsia"/>
        </w:rPr>
        <w:t>由于第一部分的题目占用了太多的时间，留给第二部分题目的时间不多了，最终到答辩还有部分功能没来得及去做，也比较遗憾。第二部分首先入手解决了负载均衡和反向代理的问题，使用一个</w:t>
      </w:r>
      <w:r>
        <w:rPr>
          <w:rFonts w:hint="eastAsia"/>
        </w:rPr>
        <w:t>nginx</w:t>
      </w:r>
      <w:r>
        <w:rPr>
          <w:rFonts w:hint="eastAsia"/>
        </w:rPr>
        <w:t>加三个</w:t>
      </w:r>
      <w:r>
        <w:rPr>
          <w:rFonts w:hint="eastAsia"/>
        </w:rPr>
        <w:t>tomcat</w:t>
      </w:r>
      <w:r>
        <w:rPr>
          <w:rFonts w:hint="eastAsia"/>
        </w:rPr>
        <w:t>完成部署，这部分操作虽然不是太难，但是在实际开发中是非常有用的，很大提高了项目的性能及可用性。</w:t>
      </w:r>
      <w:r>
        <w:rPr>
          <w:rFonts w:hint="eastAsia"/>
        </w:rPr>
        <w:t>MySQL</w:t>
      </w:r>
      <w:r>
        <w:rPr>
          <w:rFonts w:hint="eastAsia"/>
        </w:rPr>
        <w:t>的读写分离和高可用部分更是实用，较之前极大提高了数据库的读写性能，能够应对更大的数据压力。具体在实现方面了解到可以使用两主两从的结构，同时配合</w:t>
      </w:r>
      <w:r>
        <w:rPr>
          <w:rFonts w:hint="eastAsia"/>
        </w:rPr>
        <w:t>mycat</w:t>
      </w:r>
      <w:r>
        <w:rPr>
          <w:rFonts w:hint="eastAsia"/>
        </w:rPr>
        <w:t>和</w:t>
      </w:r>
      <w:r>
        <w:rPr>
          <w:rFonts w:hint="eastAsia"/>
        </w:rPr>
        <w:t>proxy</w:t>
      </w:r>
      <w:r>
        <w:rPr>
          <w:rFonts w:hint="eastAsia"/>
        </w:rPr>
        <w:t>来完成。而这些都需要基于</w:t>
      </w:r>
      <w:r>
        <w:rPr>
          <w:rFonts w:hint="eastAsia"/>
        </w:rPr>
        <w:t>MySQL</w:t>
      </w:r>
      <w:r w:rsidR="001A132B">
        <w:rPr>
          <w:rFonts w:hint="eastAsia"/>
        </w:rPr>
        <w:t>的主从复制，目前我只是实现了主从复制这一部分，剩下的虽然没能在答辩之前完成，但是我想利用暑假的时间在去解决完善，因为这个课程设计的内容真的太有用的，无论是对个人的技术还是以后的工作都有极大的帮助。</w:t>
      </w:r>
      <w:bookmarkStart w:id="0" w:name="_GoBack"/>
      <w:bookmarkEnd w:id="0"/>
    </w:p>
    <w:sectPr w:rsidR="00F132D8" w:rsidRPr="00FE0D6E" w:rsidSect="00A763F2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653" w:rsidRDefault="00222653" w:rsidP="00A763F2">
      <w:r>
        <w:separator/>
      </w:r>
    </w:p>
  </w:endnote>
  <w:endnote w:type="continuationSeparator" w:id="0">
    <w:p w:rsidR="00222653" w:rsidRDefault="00222653" w:rsidP="00A76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9741919"/>
      <w:docPartObj>
        <w:docPartGallery w:val="Page Numbers (Bottom of Page)"/>
        <w:docPartUnique/>
      </w:docPartObj>
    </w:sdtPr>
    <w:sdtContent>
      <w:p w:rsidR="00F132D8" w:rsidRDefault="00F132D8">
        <w:pPr>
          <w:pStyle w:val="a7"/>
          <w:jc w:val="center"/>
        </w:pPr>
        <w:r>
          <w:rPr>
            <w:rFonts w:hint="eastAsia"/>
          </w:rPr>
          <w:t>1</w:t>
        </w:r>
      </w:p>
    </w:sdtContent>
  </w:sdt>
  <w:p w:rsidR="00F132D8" w:rsidRDefault="00F132D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7039525"/>
      <w:docPartObj>
        <w:docPartGallery w:val="Page Numbers (Bottom of Page)"/>
        <w:docPartUnique/>
      </w:docPartObj>
    </w:sdtPr>
    <w:sdtContent>
      <w:p w:rsidR="00F132D8" w:rsidRDefault="00F132D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132B" w:rsidRPr="001A132B">
          <w:rPr>
            <w:noProof/>
            <w:lang w:val="zh-CN"/>
          </w:rPr>
          <w:t>15</w:t>
        </w:r>
        <w:r>
          <w:fldChar w:fldCharType="end"/>
        </w:r>
      </w:p>
    </w:sdtContent>
  </w:sdt>
  <w:p w:rsidR="00F132D8" w:rsidRDefault="00F132D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653" w:rsidRDefault="00222653" w:rsidP="00A763F2">
      <w:r>
        <w:separator/>
      </w:r>
    </w:p>
  </w:footnote>
  <w:footnote w:type="continuationSeparator" w:id="0">
    <w:p w:rsidR="00222653" w:rsidRDefault="00222653" w:rsidP="00A76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94E9C"/>
    <w:multiLevelType w:val="hybridMultilevel"/>
    <w:tmpl w:val="D988D0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937FA4"/>
    <w:multiLevelType w:val="multilevel"/>
    <w:tmpl w:val="104C905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4C8B2347"/>
    <w:multiLevelType w:val="hybridMultilevel"/>
    <w:tmpl w:val="144056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5361C1E"/>
    <w:multiLevelType w:val="hybridMultilevel"/>
    <w:tmpl w:val="54328D0A"/>
    <w:lvl w:ilvl="0" w:tplc="D4DA6E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CB3"/>
    <w:rsid w:val="00006553"/>
    <w:rsid w:val="00024845"/>
    <w:rsid w:val="000741EF"/>
    <w:rsid w:val="0008490C"/>
    <w:rsid w:val="00105ED8"/>
    <w:rsid w:val="0015180B"/>
    <w:rsid w:val="001A132B"/>
    <w:rsid w:val="00214469"/>
    <w:rsid w:val="00222653"/>
    <w:rsid w:val="00263A42"/>
    <w:rsid w:val="002D0ABC"/>
    <w:rsid w:val="002E64AE"/>
    <w:rsid w:val="003B4FC9"/>
    <w:rsid w:val="003B6F84"/>
    <w:rsid w:val="003C106A"/>
    <w:rsid w:val="003E281D"/>
    <w:rsid w:val="003F3025"/>
    <w:rsid w:val="00463ACB"/>
    <w:rsid w:val="005C38FF"/>
    <w:rsid w:val="00687712"/>
    <w:rsid w:val="006D6D1E"/>
    <w:rsid w:val="006E59E3"/>
    <w:rsid w:val="00751530"/>
    <w:rsid w:val="00770EFF"/>
    <w:rsid w:val="00812B92"/>
    <w:rsid w:val="008553AA"/>
    <w:rsid w:val="00955EFA"/>
    <w:rsid w:val="0096446D"/>
    <w:rsid w:val="00982750"/>
    <w:rsid w:val="00A23B3E"/>
    <w:rsid w:val="00A44749"/>
    <w:rsid w:val="00A535AE"/>
    <w:rsid w:val="00A763F2"/>
    <w:rsid w:val="00AE0429"/>
    <w:rsid w:val="00B93818"/>
    <w:rsid w:val="00C3605E"/>
    <w:rsid w:val="00C8223B"/>
    <w:rsid w:val="00C860AB"/>
    <w:rsid w:val="00CC1F6A"/>
    <w:rsid w:val="00D04799"/>
    <w:rsid w:val="00D40357"/>
    <w:rsid w:val="00E72AE4"/>
    <w:rsid w:val="00EC5CB3"/>
    <w:rsid w:val="00F132D8"/>
    <w:rsid w:val="00F340A1"/>
    <w:rsid w:val="00FE0D6E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885A1"/>
  <w15:chartTrackingRefBased/>
  <w15:docId w15:val="{493C98F8-CDD0-4093-A47D-6CC60D15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80B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15180B"/>
    <w:pPr>
      <w:keepNext/>
      <w:keepLines/>
      <w:pageBreakBefore/>
      <w:numPr>
        <w:numId w:val="3"/>
      </w:numPr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15180B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Times New Roman" w:eastAsia="宋体" w:hAnsi="Times New Roman" w:cstheme="majorBidi"/>
      <w:b/>
      <w:bCs/>
      <w:sz w:val="36"/>
      <w:szCs w:val="32"/>
    </w:rPr>
  </w:style>
  <w:style w:type="paragraph" w:styleId="3">
    <w:name w:val="heading 3"/>
    <w:next w:val="a"/>
    <w:link w:val="30"/>
    <w:uiPriority w:val="9"/>
    <w:unhideWhenUsed/>
    <w:qFormat/>
    <w:rsid w:val="0015180B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Times New Roman" w:eastAsia="宋体" w:hAnsi="Times New Roman"/>
      <w:b/>
      <w:bCs/>
      <w:sz w:val="32"/>
      <w:szCs w:val="32"/>
    </w:rPr>
  </w:style>
  <w:style w:type="paragraph" w:styleId="4">
    <w:name w:val="heading 4"/>
    <w:next w:val="a"/>
    <w:link w:val="40"/>
    <w:uiPriority w:val="9"/>
    <w:unhideWhenUsed/>
    <w:qFormat/>
    <w:rsid w:val="0015180B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="Times New Roman" w:eastAsia="宋体" w:hAnsi="Times New Roman" w:cstheme="majorBidi"/>
      <w:b/>
      <w:bCs/>
      <w:sz w:val="30"/>
      <w:szCs w:val="28"/>
    </w:rPr>
  </w:style>
  <w:style w:type="paragraph" w:styleId="5">
    <w:name w:val="heading 5"/>
    <w:next w:val="a"/>
    <w:link w:val="50"/>
    <w:uiPriority w:val="9"/>
    <w:unhideWhenUsed/>
    <w:qFormat/>
    <w:rsid w:val="0015180B"/>
    <w:pPr>
      <w:keepNext/>
      <w:keepLines/>
      <w:numPr>
        <w:ilvl w:val="4"/>
        <w:numId w:val="3"/>
      </w:numPr>
      <w:spacing w:before="280" w:after="290" w:line="377" w:lineRule="auto"/>
      <w:outlineLvl w:val="4"/>
    </w:pPr>
    <w:rPr>
      <w:rFonts w:ascii="Times New Roman" w:eastAsia="宋体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180B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5180B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15180B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5180B"/>
    <w:rPr>
      <w:rFonts w:ascii="Times New Roman" w:eastAsia="宋体" w:hAnsi="Times New Roman" w:cstheme="majorBidi"/>
      <w:b/>
      <w:bCs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15180B"/>
    <w:rPr>
      <w:rFonts w:ascii="Times New Roman" w:eastAsia="宋体" w:hAnsi="Times New Roman"/>
      <w:b/>
      <w:bCs/>
      <w:sz w:val="28"/>
      <w:szCs w:val="28"/>
    </w:rPr>
  </w:style>
  <w:style w:type="table" w:styleId="a3">
    <w:name w:val="Table Grid"/>
    <w:basedOn w:val="a1"/>
    <w:uiPriority w:val="39"/>
    <w:rsid w:val="00006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763F2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763F2"/>
  </w:style>
  <w:style w:type="paragraph" w:styleId="21">
    <w:name w:val="toc 2"/>
    <w:basedOn w:val="a"/>
    <w:next w:val="a"/>
    <w:autoRedefine/>
    <w:uiPriority w:val="39"/>
    <w:unhideWhenUsed/>
    <w:rsid w:val="00A763F2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763F2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  <w:style w:type="character" w:styleId="a4">
    <w:name w:val="Hyperlink"/>
    <w:basedOn w:val="a0"/>
    <w:uiPriority w:val="99"/>
    <w:unhideWhenUsed/>
    <w:rsid w:val="00A763F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76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763F2"/>
    <w:rPr>
      <w:rFonts w:ascii="Calibri" w:eastAsia="宋体" w:hAnsi="Calibr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76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763F2"/>
    <w:rPr>
      <w:rFonts w:ascii="Calibri" w:eastAsia="宋体" w:hAnsi="Calibr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A23B3E"/>
    <w:rPr>
      <w:rFonts w:asciiTheme="majorHAnsi" w:eastAsia="黑体" w:hAnsiTheme="majorHAnsi" w:cstheme="majorBidi"/>
      <w:sz w:val="20"/>
      <w:szCs w:val="20"/>
    </w:rPr>
  </w:style>
  <w:style w:type="paragraph" w:styleId="aa">
    <w:name w:val="List Paragraph"/>
    <w:basedOn w:val="a"/>
    <w:uiPriority w:val="34"/>
    <w:qFormat/>
    <w:rsid w:val="00C822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DMOTO\Documents\&#33258;&#23450;&#20041;%20Office%20&#27169;&#26495;\&#27169;&#26495;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F3482-646E-4AD0-BAA6-1DBE8113B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模板1.dotx</Template>
  <TotalTime>111</TotalTime>
  <Pages>17</Pages>
  <Words>2312</Words>
  <Characters>13181</Characters>
  <Application>Microsoft Office Word</Application>
  <DocSecurity>0</DocSecurity>
  <Lines>109</Lines>
  <Paragraphs>30</Paragraphs>
  <ScaleCrop>false</ScaleCrop>
  <Company/>
  <LinksUpToDate>false</LinksUpToDate>
  <CharactersWithSpaces>15463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zhang wenbin</cp:lastModifiedBy>
  <cp:revision>2</cp:revision>
  <dcterms:created xsi:type="dcterms:W3CDTF">2019-07-18T01:12:00Z</dcterms:created>
  <dcterms:modified xsi:type="dcterms:W3CDTF">2019-07-18T07:24:00Z</dcterms:modified>
</cp:coreProperties>
</file>